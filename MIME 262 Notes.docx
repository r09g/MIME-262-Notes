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5CD2FB89" w:rsidR="008B6752" w:rsidRPr="004C0CB3" w:rsidRDefault="00AC167D">
      <w:pPr>
        <w:rPr>
          <w:b/>
          <w:u w:val="single"/>
        </w:rPr>
      </w:pPr>
      <w:r>
        <w:rPr>
          <w:b/>
          <w:u w:val="single"/>
          <w:shd w:val="pct15" w:color="auto" w:fill="FFFFFF"/>
        </w:rPr>
        <w:t>-</w:t>
      </w:r>
      <w:r w:rsidR="008B6752"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AC167D" w:rsidRPr="00927125" w:rsidRDefault="00AC167D">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AC167D" w:rsidRPr="00927125" w:rsidRDefault="00AC167D">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AC167D"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AC167D"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AC167D"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AC167D"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AC167D"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AC167D"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AC167D"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AC167D"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AC167D"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AC167D"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AC167D"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AC167D"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AC167D"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AC167D"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AC167D"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AC167D"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AC167D"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AC167D"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AC167D"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AC167D" w:rsidRPr="00B475CA" w:rsidRDefault="00AC167D"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AC167D" w:rsidRPr="00B475CA" w:rsidRDefault="00AC167D"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AC167D" w:rsidRPr="00B475CA" w:rsidRDefault="00AC167D">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AC167D" w:rsidRPr="00B475CA" w:rsidRDefault="00AC167D">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AC167D"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AC167D"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AC167D"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AC167D"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AC167D"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This is an i-type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r w:rsidR="00AD0E54">
        <w:rPr>
          <w:lang w:eastAsia="zh-CN"/>
        </w:rPr>
        <w:t>Also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lastRenderedPageBreak/>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4E6BA684"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w:t>
      </w:r>
      <w:r w:rsidRPr="00DD5C0D">
        <w:rPr>
          <w:b/>
          <w:u w:val="single"/>
          <w:lang w:eastAsia="zh-CN"/>
        </w:rPr>
        <w:t>net</w:t>
      </w:r>
      <w:r w:rsidRPr="00971F70">
        <w:rPr>
          <w:u w:val="single"/>
          <w:lang w:eastAsia="zh-CN"/>
        </w:rPr>
        <w:t xml:space="preserve"> </w:t>
      </w:r>
      <w:r w:rsidR="00971F70" w:rsidRPr="00971F70">
        <w:rPr>
          <w:u w:val="single"/>
          <w:lang w:eastAsia="zh-CN"/>
        </w:rPr>
        <w:t>electron / hole flux</w:t>
      </w:r>
      <w:r w:rsidR="00971F70">
        <w:rPr>
          <w:lang w:eastAsia="zh-CN"/>
        </w:rPr>
        <w:t>.</w:t>
      </w:r>
      <w:r w:rsidR="00DD5C0D">
        <w:rPr>
          <w:lang w:eastAsia="zh-CN"/>
        </w:rPr>
        <w:t xml:space="preserve"> However, there is flux going from n -&gt; p and from p -&gt; n, they cancel each other out.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0650482B" w14:textId="77777777"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77777777"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3B5F80" w:rsidRPr="003B5F80">
        <w:rPr>
          <w:u w:val="single"/>
          <w:lang w:eastAsia="zh-CN"/>
        </w:rPr>
        <w:t xml:space="preserve"> the potential of the n-type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majority</w:t>
      </w:r>
      <w:r w:rsidRPr="004A11ED">
        <w:rPr>
          <w:u w:val="single"/>
          <w:lang w:eastAsia="zh-CN"/>
        </w:rPr>
        <w:t xml:space="preserve"> carriers</w:t>
      </w:r>
      <w:r>
        <w:rPr>
          <w:lang w:eastAsia="zh-CN"/>
        </w:rPr>
        <w:t>, which are electrons in n-type or holes in p-type</w:t>
      </w:r>
    </w:p>
    <w:p w14:paraId="48BD7978" w14:textId="50BFA235" w:rsidR="006A0750" w:rsidRDefault="006A0750" w:rsidP="00EF4788">
      <w:pPr>
        <w:rPr>
          <w:lang w:eastAsia="zh-CN"/>
        </w:rPr>
      </w:pPr>
    </w:p>
    <w:p w14:paraId="5CFDC417" w14:textId="75376B91" w:rsidR="00AD0E54" w:rsidRDefault="003B5F80" w:rsidP="00EF4788">
      <w:pPr>
        <w:rPr>
          <w:lang w:eastAsia="zh-CN"/>
        </w:rPr>
      </w:pPr>
      <w:r>
        <w:rPr>
          <w:noProof/>
          <w:lang w:val="en-CA" w:eastAsia="zh-CN"/>
        </w:rPr>
        <w:drawing>
          <wp:inline distT="0" distB="0" distL="0" distR="0" wp14:anchorId="6A269F58" wp14:editId="7A3EE053">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670050"/>
                    </a:xfrm>
                    <a:prstGeom prst="rect">
                      <a:avLst/>
                    </a:prstGeom>
                  </pic:spPr>
                </pic:pic>
              </a:graphicData>
            </a:graphic>
          </wp:inline>
        </w:drawing>
      </w: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314D558" w14:textId="77777777" w:rsidR="00E138DC" w:rsidRDefault="00E138DC" w:rsidP="00E138DC">
      <w:pPr>
        <w:rPr>
          <w:lang w:eastAsia="zh-CN"/>
        </w:rPr>
      </w:pPr>
      <w:r>
        <w:rPr>
          <w:lang w:eastAsia="zh-CN"/>
        </w:rPr>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6F1749F3"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Pr="003B5F80">
        <w:rPr>
          <w:u w:val="single"/>
          <w:lang w:eastAsia="zh-CN"/>
        </w:rPr>
        <w:t xml:space="preserve"> the potential of the n-type</w:t>
      </w:r>
      <w:r>
        <w:rPr>
          <w:lang w:eastAsia="zh-CN"/>
        </w:rPr>
        <w:t xml:space="preserve">. </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0976A6D3"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applied</w:t>
      </w:r>
      <w:r w:rsidR="00765FCC">
        <w:rPr>
          <w:lang w:eastAsia="zh-CN"/>
        </w:rPr>
        <w:t>, and creates an excess flux</w:t>
      </w:r>
      <w:r>
        <w:rPr>
          <w:lang w:eastAsia="zh-CN"/>
        </w:rPr>
        <w:t xml:space="preserve">. </w:t>
      </w:r>
    </w:p>
    <w:p w14:paraId="1B1CD3B0" w14:textId="32FEF61A" w:rsidR="00E138DC" w:rsidRDefault="00E138DC" w:rsidP="00E138DC">
      <w:pPr>
        <w:rPr>
          <w:lang w:eastAsia="zh-CN"/>
        </w:rPr>
      </w:pPr>
      <w:r>
        <w:rPr>
          <w:lang w:eastAsia="zh-CN"/>
        </w:rPr>
        <w:lastRenderedPageBreak/>
        <w:t xml:space="preserve">- There is a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6E75F962" w14:textId="3EED06E8" w:rsidR="00AD0E54" w:rsidRDefault="00AD0E54" w:rsidP="00EF4788">
      <w:pPr>
        <w:rPr>
          <w:lang w:eastAsia="zh-CN"/>
        </w:rPr>
      </w:pPr>
    </w:p>
    <w:p w14:paraId="262ED81C" w14:textId="2EEBAA88" w:rsidR="00AD0E54" w:rsidRDefault="00E138DC" w:rsidP="00EF4788">
      <w:pPr>
        <w:rPr>
          <w:lang w:eastAsia="zh-CN"/>
        </w:rPr>
      </w:pPr>
      <w:r>
        <w:rPr>
          <w:noProof/>
          <w:lang w:val="en-CA" w:eastAsia="zh-CN"/>
        </w:rPr>
        <w:drawing>
          <wp:inline distT="0" distB="0" distL="0" distR="0" wp14:anchorId="21F9E558" wp14:editId="5F44096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877060"/>
                    </a:xfrm>
                    <a:prstGeom prst="rect">
                      <a:avLst/>
                    </a:prstGeom>
                  </pic:spPr>
                </pic:pic>
              </a:graphicData>
            </a:graphic>
          </wp:inline>
        </w:drawing>
      </w:r>
    </w:p>
    <w:p w14:paraId="2F68E2B9" w14:textId="78CE0F8A" w:rsidR="00AD0E54" w:rsidRDefault="00AD0E54" w:rsidP="00EF4788">
      <w:pPr>
        <w:rPr>
          <w:lang w:eastAsia="zh-CN"/>
        </w:rPr>
      </w:pPr>
    </w:p>
    <w:p w14:paraId="143709E3" w14:textId="4499E815" w:rsidR="00500F0C" w:rsidRDefault="00500F0C" w:rsidP="00EF4788">
      <w:pPr>
        <w:rPr>
          <w:b/>
          <w:lang w:eastAsia="zh-CN"/>
        </w:rPr>
      </w:pPr>
      <w:r w:rsidRPr="00500F0C">
        <w:rPr>
          <w:b/>
          <w:lang w:eastAsia="zh-CN"/>
        </w:rPr>
        <w:t>Current</w:t>
      </w:r>
    </w:p>
    <w:p w14:paraId="5F6948D1" w14:textId="32C87F38" w:rsidR="00F024EC" w:rsidRPr="00F024EC" w:rsidRDefault="00F024EC" w:rsidP="00EF4788">
      <w:pPr>
        <w:rPr>
          <w:lang w:eastAsia="zh-CN"/>
        </w:rPr>
      </w:pPr>
      <w:r>
        <w:rPr>
          <w:lang w:eastAsia="zh-CN"/>
        </w:rPr>
        <w:t xml:space="preserve">For a </w:t>
      </w:r>
      <w:r>
        <w:rPr>
          <w:b/>
          <w:lang w:eastAsia="zh-CN"/>
        </w:rPr>
        <w:t>real diode</w:t>
      </w:r>
      <w:r>
        <w:rPr>
          <w:lang w:eastAsia="zh-CN"/>
        </w:rPr>
        <w:t>:</w:t>
      </w:r>
    </w:p>
    <w:p w14:paraId="4092E7EB" w14:textId="24404792" w:rsidR="00AD0E54" w:rsidRDefault="000E6639" w:rsidP="00EF4788">
      <w:pPr>
        <w:rPr>
          <w:lang w:eastAsia="zh-CN"/>
        </w:rPr>
      </w:pPr>
      <w:r>
        <w:rPr>
          <w:noProof/>
          <w:lang w:val="en-CA" w:eastAsia="zh-CN"/>
        </w:rPr>
        <w:drawing>
          <wp:inline distT="0" distB="0" distL="0" distR="0" wp14:anchorId="51067984" wp14:editId="00708FC1">
            <wp:extent cx="2095500" cy="17430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0" cy="1743075"/>
                    </a:xfrm>
                    <a:prstGeom prst="rect">
                      <a:avLst/>
                    </a:prstGeom>
                  </pic:spPr>
                </pic:pic>
              </a:graphicData>
            </a:graphic>
          </wp:inline>
        </w:drawing>
      </w:r>
    </w:p>
    <w:p w14:paraId="29FE3059" w14:textId="747B9C9C" w:rsidR="00500F0C" w:rsidRDefault="006A0750" w:rsidP="00EF4788">
      <w:pPr>
        <w:rPr>
          <w:lang w:eastAsia="zh-CN"/>
        </w:rPr>
      </w:pPr>
      <w:r>
        <w:rPr>
          <w:lang w:eastAsia="zh-CN"/>
        </w:rPr>
        <w:t xml:space="preserve">- For forward bias (+V): </w:t>
      </w:r>
      <w:r w:rsidR="008D781A">
        <w:rPr>
          <w:lang w:eastAsia="zh-CN"/>
        </w:rPr>
        <w:t xml:space="preserve">As </w:t>
      </w:r>
      <w:r w:rsidR="00765FCC">
        <w:rPr>
          <w:lang w:eastAsia="zh-CN"/>
        </w:rPr>
        <w:t>voltage increases, an exponentially increasing fraction of the electrons in CB of the n-type material is free to move across the interface. The current increases exponentially. (Recall density of carrier formula has an exponential term)</w:t>
      </w:r>
    </w:p>
    <w:p w14:paraId="1C9D9031" w14:textId="062294FF" w:rsidR="00AD0E54" w:rsidRDefault="006A0750" w:rsidP="00EF4788">
      <w:pPr>
        <w:rPr>
          <w:lang w:eastAsia="zh-CN"/>
        </w:rPr>
      </w:pPr>
      <w:r>
        <w:rPr>
          <w:lang w:eastAsia="zh-CN"/>
        </w:rPr>
        <w:t xml:space="preserve">- For reverse bias (-V): </w:t>
      </w:r>
      <w:r w:rsidR="00765FCC">
        <w:rPr>
          <w:lang w:eastAsia="zh-CN"/>
        </w:rPr>
        <w:t>Due to an excess flux of minority carriers: electrons in p-type and holes in n-type. Limited by minority carriers.</w:t>
      </w:r>
    </w:p>
    <w:p w14:paraId="3E22C5C6" w14:textId="2C6AE2E2" w:rsidR="00F024EC" w:rsidRPr="00B63710" w:rsidRDefault="00F024EC" w:rsidP="00EF4788">
      <w:pPr>
        <w:rPr>
          <w:lang w:eastAsia="zh-CN"/>
        </w:rPr>
      </w:pPr>
      <m:oMathPara>
        <m:oMath>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num>
                <m:den>
                  <m:r>
                    <w:rPr>
                      <w:rFonts w:ascii="Cambria Math" w:hAnsi="Cambria Math"/>
                      <w:lang w:eastAsia="zh-CN"/>
                    </w:rPr>
                    <m:t>KT</m:t>
                  </m:r>
                </m:den>
              </m:f>
            </m:sup>
          </m:sSup>
          <m:r>
            <w:rPr>
              <w:rFonts w:ascii="Cambria Math" w:hAnsi="Cambria Math"/>
              <w:lang w:eastAsia="zh-CN"/>
            </w:rPr>
            <m:t>-1</m:t>
          </m:r>
          <m:r>
            <w:rPr>
              <w:rFonts w:ascii="Cambria Math" w:hAnsi="Cambria Math"/>
              <w:lang w:eastAsia="zh-CN"/>
            </w:rPr>
            <m:t>)</m:t>
          </m:r>
        </m:oMath>
      </m:oMathPara>
    </w:p>
    <w:p w14:paraId="38F8B6A9" w14:textId="2D2E6D7A" w:rsidR="00F024EC" w:rsidRDefault="00B63710"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oMath>
      <w:r w:rsidR="00DD5C0D">
        <w:rPr>
          <w:lang w:eastAsia="zh-CN"/>
        </w:rPr>
        <w:t xml:space="preserve"> is the equilibrium current; </w:t>
      </w:r>
      <m:oMath>
        <m:r>
          <w:rPr>
            <w:rFonts w:ascii="Cambria Math" w:hAnsi="Cambria Math"/>
            <w:lang w:eastAsia="zh-CN"/>
          </w:rPr>
          <m:t>e</m:t>
        </m:r>
      </m:oMath>
      <w:r w:rsidR="00DD5C0D">
        <w:rPr>
          <w:lang w:eastAsia="zh-CN"/>
        </w:rPr>
        <w:t xml:space="preserve"> is 1 electron charge</w:t>
      </w:r>
      <w:r w:rsidR="000E6639">
        <w:rPr>
          <w:lang w:eastAsia="zh-CN"/>
        </w:rPr>
        <w:t xml:space="preserve">;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oMath>
      <w:r w:rsidR="000E6639">
        <w:rPr>
          <w:lang w:eastAsia="zh-CN"/>
        </w:rPr>
        <w:t xml:space="preserve"> is the voltage applied; </w:t>
      </w:r>
      <m:oMath>
        <m:r>
          <w:rPr>
            <w:rFonts w:ascii="Cambria Math" w:hAnsi="Cambria Math"/>
            <w:lang w:eastAsia="zh-CN"/>
          </w:rPr>
          <m:t>K</m:t>
        </m:r>
      </m:oMath>
      <w:r w:rsidR="000E6639">
        <w:rPr>
          <w:lang w:eastAsia="zh-CN"/>
        </w:rPr>
        <w:t xml:space="preserve"> is the Boltzmann constant; </w:t>
      </w:r>
      <m:oMath>
        <m:r>
          <w:rPr>
            <w:rFonts w:ascii="Cambria Math" w:hAnsi="Cambria Math"/>
            <w:lang w:eastAsia="zh-CN"/>
          </w:rPr>
          <m:t>T</m:t>
        </m:r>
      </m:oMath>
      <w:r w:rsidR="000E6639">
        <w:rPr>
          <w:lang w:eastAsia="zh-CN"/>
        </w:rPr>
        <w:t xml:space="preserve"> is the temperature.</w:t>
      </w:r>
    </w:p>
    <w:p w14:paraId="692AB2B1" w14:textId="2616142F" w:rsidR="000E6639" w:rsidRDefault="000E6639" w:rsidP="00EF4788">
      <w:pPr>
        <w:rPr>
          <w:lang w:eastAsia="zh-CN"/>
        </w:rPr>
      </w:pPr>
    </w:p>
    <w:p w14:paraId="3811076C" w14:textId="42EAF213" w:rsidR="000E6639" w:rsidRDefault="000E6639" w:rsidP="00EF4788">
      <w:pPr>
        <w:rPr>
          <w:rFonts w:hint="eastAsia"/>
          <w:lang w:eastAsia="zh-CN"/>
        </w:rPr>
      </w:pPr>
      <w:r>
        <w:rPr>
          <w:lang w:eastAsia="zh-CN"/>
        </w:rPr>
        <w:t>When there is no voltage, the net flux of electrons or holes is zero. However, the flux is not zero in either direction, but they are equal and cancel each other out. The small flux results from the diffusion and drift of electrons, creating a current.</w:t>
      </w:r>
    </w:p>
    <w:p w14:paraId="6BB18074" w14:textId="77777777" w:rsidR="00DD5C0D" w:rsidRDefault="00DD5C0D" w:rsidP="00EF4788">
      <w:pPr>
        <w:rPr>
          <w:lang w:eastAsia="zh-CN"/>
        </w:rPr>
      </w:pPr>
    </w:p>
    <w:p w14:paraId="7B60EA75" w14:textId="77777777" w:rsidR="00532449" w:rsidRDefault="00AC167D" w:rsidP="00EF4788">
      <w:pPr>
        <w:rPr>
          <w:lang w:eastAsia="zh-CN"/>
        </w:rPr>
      </w:pPr>
      <w:r>
        <w:rPr>
          <w:lang w:eastAsia="zh-CN"/>
        </w:rPr>
        <w:t xml:space="preserve">For an </w:t>
      </w:r>
      <w:r w:rsidRPr="00AC167D">
        <w:rPr>
          <w:b/>
          <w:lang w:eastAsia="zh-CN"/>
        </w:rPr>
        <w:t>ideal diode</w:t>
      </w:r>
      <w:r>
        <w:rPr>
          <w:lang w:eastAsia="zh-CN"/>
        </w:rPr>
        <w:t>:</w:t>
      </w:r>
      <w:r w:rsidR="00532449">
        <w:rPr>
          <w:lang w:eastAsia="zh-CN"/>
        </w:rPr>
        <w:t xml:space="preserve"> </w:t>
      </w:r>
    </w:p>
    <w:p w14:paraId="1825BE76" w14:textId="0A6054A1" w:rsidR="00AD0E54" w:rsidRDefault="00532449" w:rsidP="00EF4788">
      <w:pPr>
        <w:rPr>
          <w:lang w:eastAsia="zh-CN"/>
        </w:rPr>
      </w:pPr>
      <w:r>
        <w:rPr>
          <w:lang w:eastAsia="zh-CN"/>
        </w:rPr>
        <w:t>- The device completely allows the current without any loss under forward bias, and completely blocks the current with infinite loss under reverse bias</w:t>
      </w:r>
      <w:r w:rsidR="00F024EC">
        <w:rPr>
          <w:lang w:eastAsia="zh-CN"/>
        </w:rPr>
        <w:t>.</w:t>
      </w:r>
    </w:p>
    <w:p w14:paraId="0CC007D5" w14:textId="702C8A75" w:rsidR="00AD0E54" w:rsidRDefault="00AC167D" w:rsidP="00EF4788">
      <w:pPr>
        <w:rPr>
          <w:lang w:eastAsia="zh-CN"/>
        </w:rPr>
      </w:pPr>
      <w:r>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8263" cy="1994925"/>
                    </a:xfrm>
                    <a:prstGeom prst="rect">
                      <a:avLst/>
                    </a:prstGeom>
                  </pic:spPr>
                </pic:pic>
              </a:graphicData>
            </a:graphic>
          </wp:inline>
        </w:drawing>
      </w:r>
    </w:p>
    <w:p w14:paraId="1D906829" w14:textId="47F8ADB5" w:rsidR="00AD0E54" w:rsidRDefault="00AD0E54" w:rsidP="00EF4788">
      <w:pPr>
        <w:rPr>
          <w:lang w:eastAsia="zh-CN"/>
        </w:rPr>
      </w:pPr>
    </w:p>
    <w:p w14:paraId="2A2CD72A" w14:textId="66C17F28" w:rsidR="00AD0E54" w:rsidRDefault="00F024EC" w:rsidP="00EF4788">
      <w:pPr>
        <w:rPr>
          <w:lang w:eastAsia="zh-CN"/>
        </w:rPr>
      </w:pPr>
      <w:r>
        <w:rPr>
          <w:lang w:eastAsia="zh-CN"/>
        </w:rPr>
        <w:t xml:space="preserve">For a </w:t>
      </w:r>
      <w:r w:rsidRPr="00F024EC">
        <w:rPr>
          <w:b/>
          <w:lang w:eastAsia="zh-CN"/>
        </w:rPr>
        <w:t>modelled diode</w:t>
      </w:r>
      <w:r>
        <w:rPr>
          <w:lang w:eastAsia="zh-CN"/>
        </w:rPr>
        <w:t>:</w:t>
      </w:r>
    </w:p>
    <w:p w14:paraId="68AF598C" w14:textId="620E1C41" w:rsidR="00AD0E54" w:rsidRDefault="00F024EC" w:rsidP="00EF4788">
      <w:pPr>
        <w:rPr>
          <w:lang w:eastAsia="zh-CN"/>
        </w:rPr>
      </w:pPr>
      <w:r>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19553" cy="2098131"/>
                    </a:xfrm>
                    <a:prstGeom prst="rect">
                      <a:avLst/>
                    </a:prstGeom>
                  </pic:spPr>
                </pic:pic>
              </a:graphicData>
            </a:graphic>
          </wp:inline>
        </w:drawing>
      </w:r>
    </w:p>
    <w:p w14:paraId="525EE385" w14:textId="41331649" w:rsidR="00F024EC" w:rsidRDefault="00B63710" w:rsidP="00EF4788">
      <w:pPr>
        <w:rPr>
          <w:lang w:eastAsia="zh-CN"/>
        </w:rPr>
      </w:pPr>
      <w:r>
        <w:rPr>
          <w:lang w:eastAsia="zh-CN"/>
        </w:rPr>
        <w:t>The diode conducts after the voltage applied is greater than the knee voltage.</w:t>
      </w:r>
    </w:p>
    <w:p w14:paraId="0AFAB64E" w14:textId="2AA5D005" w:rsidR="00AD0E54" w:rsidRDefault="00AD0E54" w:rsidP="00EF4788">
      <w:pPr>
        <w:rPr>
          <w:lang w:eastAsia="zh-CN"/>
        </w:rPr>
      </w:pPr>
    </w:p>
    <w:p w14:paraId="362A1952" w14:textId="7410D21E" w:rsidR="008E5762" w:rsidRDefault="008E5762" w:rsidP="00EF4788">
      <w:pPr>
        <w:rPr>
          <w:b/>
          <w:lang w:eastAsia="zh-CN"/>
        </w:rPr>
      </w:pPr>
      <w:r>
        <w:rPr>
          <w:b/>
          <w:lang w:eastAsia="zh-CN"/>
        </w:rPr>
        <w:t>LED (Light Emitting Diode)</w:t>
      </w:r>
    </w:p>
    <w:p w14:paraId="4459B94A" w14:textId="7CCABA69" w:rsidR="008E5762" w:rsidRPr="008E5762" w:rsidRDefault="008E5762" w:rsidP="00EF4788">
      <w:pPr>
        <w:rPr>
          <w:lang w:eastAsia="zh-CN"/>
        </w:rPr>
      </w:pPr>
      <w:r>
        <w:rPr>
          <w:lang w:eastAsia="zh-CN"/>
        </w:rPr>
        <w:t>When an electron falls to a lower energy band, and fills up (interact with) another carrier (hole), energy in the form of light is emitted.</w:t>
      </w:r>
    </w:p>
    <w:p w14:paraId="738B828F" w14:textId="77777777" w:rsidR="008E5762" w:rsidRDefault="008E5762" w:rsidP="00EF4788">
      <w:pPr>
        <w:rPr>
          <w:lang w:eastAsia="zh-CN"/>
        </w:rPr>
      </w:pPr>
    </w:p>
    <w:p w14:paraId="1238E284" w14:textId="456ABB72" w:rsidR="00AD0E54" w:rsidRPr="008E5762" w:rsidRDefault="008E5762" w:rsidP="00EF4788">
      <w:pPr>
        <w:rPr>
          <w:b/>
          <w:lang w:eastAsia="zh-CN"/>
        </w:rPr>
      </w:pPr>
      <w:r w:rsidRPr="008E5762">
        <w:rPr>
          <w:rFonts w:hint="eastAsia"/>
          <w:b/>
          <w:lang w:eastAsia="zh-CN"/>
        </w:rPr>
        <w:t>NPN</w:t>
      </w:r>
      <w:r w:rsidRPr="008E5762">
        <w:rPr>
          <w:b/>
          <w:lang w:eastAsia="zh-CN"/>
        </w:rPr>
        <w:t xml:space="preserve"> Junction</w:t>
      </w:r>
    </w:p>
    <w:p w14:paraId="32E637B0" w14:textId="44F321E5" w:rsidR="00AD0E54" w:rsidRPr="008E5762" w:rsidRDefault="00AD0E54" w:rsidP="00EF4788">
      <w:pPr>
        <w:rPr>
          <w:b/>
          <w:lang w:eastAsia="zh-CN"/>
        </w:rPr>
      </w:pPr>
      <w:bookmarkStart w:id="0" w:name="_GoBack"/>
      <w:bookmarkEnd w:id="0"/>
    </w:p>
    <w:p w14:paraId="3E68288E" w14:textId="3CE8ABAC" w:rsidR="00AD0E54" w:rsidRDefault="00AD0E54" w:rsidP="00EF4788">
      <w:pPr>
        <w:rPr>
          <w:lang w:eastAsia="zh-CN"/>
        </w:rPr>
      </w:pPr>
    </w:p>
    <w:p w14:paraId="450EC864" w14:textId="632A752D" w:rsidR="00AD0E54" w:rsidRDefault="00AD0E54" w:rsidP="00EF4788">
      <w:pPr>
        <w:rPr>
          <w:lang w:eastAsia="zh-CN"/>
        </w:rPr>
      </w:pPr>
    </w:p>
    <w:p w14:paraId="6EDE18CF" w14:textId="596AB8C1" w:rsidR="00AD0E54" w:rsidRDefault="00AD0E54" w:rsidP="00EF4788">
      <w:pPr>
        <w:rPr>
          <w:lang w:eastAsia="zh-CN"/>
        </w:rPr>
      </w:pPr>
    </w:p>
    <w:p w14:paraId="6E3EB22E" w14:textId="76468864" w:rsidR="00AD0E54" w:rsidRDefault="00AD0E54" w:rsidP="00EF4788">
      <w:pPr>
        <w:rPr>
          <w:lang w:eastAsia="zh-CN"/>
        </w:rPr>
      </w:pPr>
    </w:p>
    <w:p w14:paraId="0AEB63EF" w14:textId="03658831" w:rsidR="00AD0E54" w:rsidRDefault="00AD0E54" w:rsidP="00EF4788">
      <w:pPr>
        <w:rPr>
          <w:lang w:eastAsia="zh-CN"/>
        </w:rPr>
      </w:pPr>
    </w:p>
    <w:p w14:paraId="69267466" w14:textId="034C5A87" w:rsidR="00AD0E54" w:rsidRDefault="00AD0E54" w:rsidP="00EF4788">
      <w:pPr>
        <w:rPr>
          <w:lang w:eastAsia="zh-CN"/>
        </w:rPr>
      </w:pPr>
    </w:p>
    <w:p w14:paraId="2339AEFB" w14:textId="76FAA707" w:rsidR="00AD0E54" w:rsidRDefault="00AD0E54" w:rsidP="00EF4788">
      <w:pPr>
        <w:rPr>
          <w:lang w:eastAsia="zh-CN"/>
        </w:rPr>
      </w:pPr>
    </w:p>
    <w:p w14:paraId="08E6B234" w14:textId="154F35B5" w:rsidR="00AD0E54" w:rsidRDefault="00AD0E54" w:rsidP="00EF4788">
      <w:pPr>
        <w:rPr>
          <w:lang w:eastAsia="zh-CN"/>
        </w:rPr>
      </w:pPr>
    </w:p>
    <w:p w14:paraId="1ACC18CE" w14:textId="22E04538" w:rsidR="00AD0E54" w:rsidRDefault="00AD0E54" w:rsidP="00EF4788">
      <w:pPr>
        <w:rPr>
          <w:lang w:eastAsia="zh-CN"/>
        </w:rPr>
      </w:pPr>
    </w:p>
    <w:p w14:paraId="10CC3988" w14:textId="05C7D520" w:rsidR="00AD0E54" w:rsidRDefault="00AD0E54" w:rsidP="00EF4788">
      <w:pPr>
        <w:rPr>
          <w:lang w:eastAsia="zh-CN"/>
        </w:rPr>
      </w:pPr>
    </w:p>
    <w:p w14:paraId="5E47E15F" w14:textId="069DF4EC" w:rsidR="00AD0E54" w:rsidRDefault="00AD0E54" w:rsidP="00EF4788">
      <w:pPr>
        <w:rPr>
          <w:lang w:eastAsia="zh-CN"/>
        </w:rPr>
      </w:pPr>
    </w:p>
    <w:p w14:paraId="74C9BB6D" w14:textId="7A283F8D" w:rsidR="00AD0E54" w:rsidRDefault="00AD0E54" w:rsidP="00EF4788">
      <w:pPr>
        <w:rPr>
          <w:lang w:eastAsia="zh-CN"/>
        </w:rPr>
      </w:pPr>
    </w:p>
    <w:p w14:paraId="751B0745" w14:textId="28F2D66F" w:rsidR="00AD0E54" w:rsidRDefault="00AD0E54" w:rsidP="00EF4788">
      <w:pPr>
        <w:rPr>
          <w:lang w:eastAsia="zh-CN"/>
        </w:rPr>
      </w:pPr>
    </w:p>
    <w:p w14:paraId="07191740" w14:textId="689DAB31" w:rsidR="00AD0E54" w:rsidRDefault="00AD0E54" w:rsidP="00EF4788">
      <w:pPr>
        <w:rPr>
          <w:lang w:eastAsia="zh-CN"/>
        </w:rPr>
      </w:pPr>
    </w:p>
    <w:p w14:paraId="03BD78CE" w14:textId="16D02FEF" w:rsidR="00AD0E54" w:rsidRDefault="00AD0E54" w:rsidP="00EF4788">
      <w:pPr>
        <w:rPr>
          <w:lang w:eastAsia="zh-CN"/>
        </w:rPr>
      </w:pPr>
    </w:p>
    <w:p w14:paraId="4BCBA709" w14:textId="5ED3DB7C" w:rsidR="00AD0E54" w:rsidRDefault="00AD0E54" w:rsidP="00EF4788">
      <w:pPr>
        <w:rPr>
          <w:lang w:eastAsia="zh-CN"/>
        </w:rPr>
      </w:pPr>
    </w:p>
    <w:p w14:paraId="00980E60" w14:textId="646C22AF" w:rsidR="00AD0E54" w:rsidRDefault="00AD0E54" w:rsidP="00EF4788">
      <w:pPr>
        <w:rPr>
          <w:lang w:eastAsia="zh-CN"/>
        </w:rPr>
      </w:pPr>
    </w:p>
    <w:p w14:paraId="237B7B0E" w14:textId="532C811B" w:rsidR="00AD0E54" w:rsidRDefault="00AD0E54" w:rsidP="00EF4788">
      <w:pPr>
        <w:rPr>
          <w:lang w:eastAsia="zh-CN"/>
        </w:rPr>
      </w:pPr>
    </w:p>
    <w:p w14:paraId="6D61CB69" w14:textId="5BC57CD8" w:rsidR="00AD0E54" w:rsidRDefault="00AD0E54" w:rsidP="00EF4788">
      <w:pPr>
        <w:rPr>
          <w:lang w:eastAsia="zh-CN"/>
        </w:rPr>
      </w:pPr>
    </w:p>
    <w:p w14:paraId="4253547E" w14:textId="11DD4071" w:rsidR="00AD0E54" w:rsidRDefault="00AD0E54" w:rsidP="00EF4788">
      <w:pPr>
        <w:rPr>
          <w:lang w:eastAsia="zh-CN"/>
        </w:rPr>
      </w:pPr>
    </w:p>
    <w:p w14:paraId="6FFDDA48" w14:textId="78ABF4F0" w:rsidR="00AD0E54" w:rsidRDefault="00AD0E54" w:rsidP="00EF4788">
      <w:pPr>
        <w:rPr>
          <w:lang w:eastAsia="zh-CN"/>
        </w:rPr>
      </w:pPr>
    </w:p>
    <w:p w14:paraId="77E093E5" w14:textId="7D96AA01" w:rsidR="00AD0E54" w:rsidRDefault="00AD0E54" w:rsidP="00EF4788">
      <w:pPr>
        <w:rPr>
          <w:lang w:eastAsia="zh-CN"/>
        </w:rPr>
      </w:pPr>
    </w:p>
    <w:p w14:paraId="1804E546" w14:textId="0EDC5A1E" w:rsidR="00AD0E54" w:rsidRDefault="00AD0E54" w:rsidP="00EF4788">
      <w:pPr>
        <w:rPr>
          <w:lang w:eastAsia="zh-CN"/>
        </w:rPr>
      </w:pPr>
    </w:p>
    <w:p w14:paraId="3679E067" w14:textId="7CA2AF66" w:rsidR="00AD0E54" w:rsidRDefault="00AD0E54" w:rsidP="00EF4788">
      <w:pPr>
        <w:rPr>
          <w:lang w:eastAsia="zh-CN"/>
        </w:rPr>
      </w:pPr>
    </w:p>
    <w:p w14:paraId="082FD00C" w14:textId="2D4D16BB" w:rsidR="00AD0E54" w:rsidRDefault="00AD0E54" w:rsidP="00EF4788">
      <w:pPr>
        <w:rPr>
          <w:lang w:eastAsia="zh-CN"/>
        </w:rPr>
      </w:pPr>
    </w:p>
    <w:p w14:paraId="016DCA85" w14:textId="6BFF07D6" w:rsidR="00AD0E54" w:rsidRPr="00532449" w:rsidRDefault="00AD0E54" w:rsidP="00EF4788">
      <w:pPr>
        <w:rPr>
          <w:lang w:eastAsia="zh-CN"/>
        </w:rPr>
      </w:pPr>
    </w:p>
    <w:p w14:paraId="31DC8D70" w14:textId="752AC7E4" w:rsidR="00AD0E54" w:rsidRDefault="00AD0E54" w:rsidP="00EF4788">
      <w:pPr>
        <w:rPr>
          <w:lang w:eastAsia="zh-CN"/>
        </w:rPr>
      </w:pPr>
    </w:p>
    <w:p w14:paraId="05437D9A" w14:textId="09363585" w:rsidR="00AD0E54" w:rsidRDefault="00AD0E54" w:rsidP="00EF4788">
      <w:pPr>
        <w:rPr>
          <w:lang w:eastAsia="zh-CN"/>
        </w:rPr>
      </w:pPr>
    </w:p>
    <w:p w14:paraId="7FAFE81C" w14:textId="1A686E3D" w:rsidR="00AD0E54" w:rsidRDefault="00AD0E54" w:rsidP="00EF4788">
      <w:pPr>
        <w:rPr>
          <w:lang w:eastAsia="zh-CN"/>
        </w:rPr>
      </w:pPr>
    </w:p>
    <w:p w14:paraId="3359DB93" w14:textId="19495FD6" w:rsidR="00AD0E54" w:rsidRDefault="00AD0E54" w:rsidP="00EF4788">
      <w:pPr>
        <w:rPr>
          <w:lang w:eastAsia="zh-CN"/>
        </w:rPr>
      </w:pPr>
    </w:p>
    <w:p w14:paraId="2EEE4885" w14:textId="0660DD81" w:rsidR="00AD0E54" w:rsidRDefault="00AD0E54" w:rsidP="00EF4788">
      <w:pPr>
        <w:rPr>
          <w:lang w:eastAsia="zh-CN"/>
        </w:rPr>
      </w:pPr>
    </w:p>
    <w:p w14:paraId="4D1E4068" w14:textId="1C99A582" w:rsidR="00AD0E54" w:rsidRDefault="00AD0E54" w:rsidP="00EF4788">
      <w:pPr>
        <w:rPr>
          <w:lang w:eastAsia="zh-CN"/>
        </w:rPr>
      </w:pPr>
    </w:p>
    <w:p w14:paraId="4D6F29E4" w14:textId="3CA6FC7A" w:rsidR="00AD0E54" w:rsidRDefault="00AD0E54" w:rsidP="00EF4788">
      <w:pPr>
        <w:rPr>
          <w:lang w:eastAsia="zh-CN"/>
        </w:rPr>
      </w:pPr>
    </w:p>
    <w:p w14:paraId="6D309654" w14:textId="7C0415B0" w:rsidR="00AD0E54" w:rsidRDefault="00AD0E54" w:rsidP="00EF4788">
      <w:pPr>
        <w:rPr>
          <w:lang w:eastAsia="zh-CN"/>
        </w:rPr>
      </w:pPr>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8DEDBA" w14:textId="77777777" w:rsidR="00AC167D" w:rsidRDefault="00AC167D" w:rsidP="000914C5">
      <w:r>
        <w:separator/>
      </w:r>
    </w:p>
  </w:endnote>
  <w:endnote w:type="continuationSeparator" w:id="0">
    <w:p w14:paraId="3F109474" w14:textId="77777777" w:rsidR="00AC167D" w:rsidRDefault="00AC167D"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8421C5" w14:textId="77777777" w:rsidR="00AC167D" w:rsidRDefault="00AC167D" w:rsidP="000914C5">
      <w:r>
        <w:separator/>
      </w:r>
    </w:p>
  </w:footnote>
  <w:footnote w:type="continuationSeparator" w:id="0">
    <w:p w14:paraId="390B362D" w14:textId="77777777" w:rsidR="00AC167D" w:rsidRDefault="00AC167D"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6511"/>
    <w:rsid w:val="0008501A"/>
    <w:rsid w:val="0008695B"/>
    <w:rsid w:val="000914C5"/>
    <w:rsid w:val="00095FC5"/>
    <w:rsid w:val="000A0D2A"/>
    <w:rsid w:val="000B0DD2"/>
    <w:rsid w:val="000B5D63"/>
    <w:rsid w:val="000C059B"/>
    <w:rsid w:val="000C0FDF"/>
    <w:rsid w:val="000C5D73"/>
    <w:rsid w:val="000C6096"/>
    <w:rsid w:val="000E4C0E"/>
    <w:rsid w:val="000E4DA9"/>
    <w:rsid w:val="000E6639"/>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3590"/>
    <w:rsid w:val="002A62E6"/>
    <w:rsid w:val="002B252E"/>
    <w:rsid w:val="002B5E1B"/>
    <w:rsid w:val="002C22F3"/>
    <w:rsid w:val="002D36A2"/>
    <w:rsid w:val="002D52B9"/>
    <w:rsid w:val="002E5DDC"/>
    <w:rsid w:val="002E6371"/>
    <w:rsid w:val="00304147"/>
    <w:rsid w:val="00322B93"/>
    <w:rsid w:val="0032643F"/>
    <w:rsid w:val="00341B90"/>
    <w:rsid w:val="00364E14"/>
    <w:rsid w:val="00365266"/>
    <w:rsid w:val="003661C3"/>
    <w:rsid w:val="003758CF"/>
    <w:rsid w:val="00380EA8"/>
    <w:rsid w:val="00386328"/>
    <w:rsid w:val="0039496F"/>
    <w:rsid w:val="0039501A"/>
    <w:rsid w:val="003956D8"/>
    <w:rsid w:val="003A1B1E"/>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43E0"/>
    <w:rsid w:val="00495DDC"/>
    <w:rsid w:val="004A11ED"/>
    <w:rsid w:val="004C0CB3"/>
    <w:rsid w:val="004C0DED"/>
    <w:rsid w:val="004C1190"/>
    <w:rsid w:val="004C532F"/>
    <w:rsid w:val="004C7C26"/>
    <w:rsid w:val="004D2CBC"/>
    <w:rsid w:val="004D3F35"/>
    <w:rsid w:val="004D6358"/>
    <w:rsid w:val="004E007B"/>
    <w:rsid w:val="004E4D4B"/>
    <w:rsid w:val="004E7E34"/>
    <w:rsid w:val="004F6AE5"/>
    <w:rsid w:val="004F7F14"/>
    <w:rsid w:val="00500AB0"/>
    <w:rsid w:val="00500F0C"/>
    <w:rsid w:val="0050674E"/>
    <w:rsid w:val="0050714B"/>
    <w:rsid w:val="00510B3B"/>
    <w:rsid w:val="005134D3"/>
    <w:rsid w:val="005319D4"/>
    <w:rsid w:val="00532268"/>
    <w:rsid w:val="00532449"/>
    <w:rsid w:val="00552BC4"/>
    <w:rsid w:val="00553F5B"/>
    <w:rsid w:val="005559E4"/>
    <w:rsid w:val="005574AE"/>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204E5"/>
    <w:rsid w:val="0062366A"/>
    <w:rsid w:val="00643708"/>
    <w:rsid w:val="00645818"/>
    <w:rsid w:val="00655C18"/>
    <w:rsid w:val="0066076F"/>
    <w:rsid w:val="006609CF"/>
    <w:rsid w:val="00667A03"/>
    <w:rsid w:val="0067219B"/>
    <w:rsid w:val="00684EC7"/>
    <w:rsid w:val="006871C4"/>
    <w:rsid w:val="00694F85"/>
    <w:rsid w:val="006A0750"/>
    <w:rsid w:val="006A7317"/>
    <w:rsid w:val="006B5332"/>
    <w:rsid w:val="006C1957"/>
    <w:rsid w:val="006D6962"/>
    <w:rsid w:val="006E15CB"/>
    <w:rsid w:val="006E3061"/>
    <w:rsid w:val="006E3AF5"/>
    <w:rsid w:val="006F1624"/>
    <w:rsid w:val="007234A3"/>
    <w:rsid w:val="007475F1"/>
    <w:rsid w:val="00755A07"/>
    <w:rsid w:val="00756DBD"/>
    <w:rsid w:val="00760302"/>
    <w:rsid w:val="00765FCC"/>
    <w:rsid w:val="0077595B"/>
    <w:rsid w:val="00784DE0"/>
    <w:rsid w:val="007871C6"/>
    <w:rsid w:val="00792BA9"/>
    <w:rsid w:val="007A2545"/>
    <w:rsid w:val="007A43E5"/>
    <w:rsid w:val="007E4B0B"/>
    <w:rsid w:val="007F271B"/>
    <w:rsid w:val="00802391"/>
    <w:rsid w:val="00806B96"/>
    <w:rsid w:val="008176BA"/>
    <w:rsid w:val="00831FAF"/>
    <w:rsid w:val="0085346D"/>
    <w:rsid w:val="00857D83"/>
    <w:rsid w:val="008802A7"/>
    <w:rsid w:val="00882203"/>
    <w:rsid w:val="00883B05"/>
    <w:rsid w:val="00895221"/>
    <w:rsid w:val="008A70DA"/>
    <w:rsid w:val="008B6752"/>
    <w:rsid w:val="008C2017"/>
    <w:rsid w:val="008D0D30"/>
    <w:rsid w:val="008D1BF0"/>
    <w:rsid w:val="008D70FE"/>
    <w:rsid w:val="008D781A"/>
    <w:rsid w:val="008E5762"/>
    <w:rsid w:val="008E5FE9"/>
    <w:rsid w:val="008E65FD"/>
    <w:rsid w:val="008E7BAC"/>
    <w:rsid w:val="008F143A"/>
    <w:rsid w:val="00900239"/>
    <w:rsid w:val="00927125"/>
    <w:rsid w:val="009306C5"/>
    <w:rsid w:val="00936108"/>
    <w:rsid w:val="0093627E"/>
    <w:rsid w:val="0095652E"/>
    <w:rsid w:val="00963D56"/>
    <w:rsid w:val="00970A4F"/>
    <w:rsid w:val="00971F70"/>
    <w:rsid w:val="00980286"/>
    <w:rsid w:val="00986C35"/>
    <w:rsid w:val="00996A2A"/>
    <w:rsid w:val="009B51C3"/>
    <w:rsid w:val="009C3798"/>
    <w:rsid w:val="009D01FC"/>
    <w:rsid w:val="009D0B8A"/>
    <w:rsid w:val="009E4293"/>
    <w:rsid w:val="009E6FB2"/>
    <w:rsid w:val="00A037C9"/>
    <w:rsid w:val="00A2682E"/>
    <w:rsid w:val="00A33D66"/>
    <w:rsid w:val="00A41940"/>
    <w:rsid w:val="00A52619"/>
    <w:rsid w:val="00A73F02"/>
    <w:rsid w:val="00A84FD5"/>
    <w:rsid w:val="00A87B52"/>
    <w:rsid w:val="00A9195D"/>
    <w:rsid w:val="00A95A42"/>
    <w:rsid w:val="00A96047"/>
    <w:rsid w:val="00A964D7"/>
    <w:rsid w:val="00AA627C"/>
    <w:rsid w:val="00AC167D"/>
    <w:rsid w:val="00AD04AA"/>
    <w:rsid w:val="00AD0E54"/>
    <w:rsid w:val="00AD2C35"/>
    <w:rsid w:val="00AD6E2B"/>
    <w:rsid w:val="00AE5712"/>
    <w:rsid w:val="00AF727F"/>
    <w:rsid w:val="00B06655"/>
    <w:rsid w:val="00B26DF1"/>
    <w:rsid w:val="00B34A4C"/>
    <w:rsid w:val="00B4207E"/>
    <w:rsid w:val="00B43994"/>
    <w:rsid w:val="00B463C4"/>
    <w:rsid w:val="00B475CA"/>
    <w:rsid w:val="00B503E8"/>
    <w:rsid w:val="00B50DC6"/>
    <w:rsid w:val="00B63710"/>
    <w:rsid w:val="00B675E2"/>
    <w:rsid w:val="00B67ACB"/>
    <w:rsid w:val="00B81499"/>
    <w:rsid w:val="00B90F82"/>
    <w:rsid w:val="00BA37CD"/>
    <w:rsid w:val="00BA4DD6"/>
    <w:rsid w:val="00BA5004"/>
    <w:rsid w:val="00BB50A1"/>
    <w:rsid w:val="00BD09E4"/>
    <w:rsid w:val="00BD35A4"/>
    <w:rsid w:val="00BD46BD"/>
    <w:rsid w:val="00BE1D11"/>
    <w:rsid w:val="00BE3343"/>
    <w:rsid w:val="00BF56DC"/>
    <w:rsid w:val="00C061BE"/>
    <w:rsid w:val="00C07998"/>
    <w:rsid w:val="00C106AB"/>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D5C0D"/>
    <w:rsid w:val="00DE2205"/>
    <w:rsid w:val="00DE6C69"/>
    <w:rsid w:val="00E01668"/>
    <w:rsid w:val="00E07DB2"/>
    <w:rsid w:val="00E1151E"/>
    <w:rsid w:val="00E138DC"/>
    <w:rsid w:val="00E2334A"/>
    <w:rsid w:val="00E40D5E"/>
    <w:rsid w:val="00E5021D"/>
    <w:rsid w:val="00E71874"/>
    <w:rsid w:val="00E764B5"/>
    <w:rsid w:val="00E81482"/>
    <w:rsid w:val="00E85DD6"/>
    <w:rsid w:val="00E96BA7"/>
    <w:rsid w:val="00EA48BA"/>
    <w:rsid w:val="00EA70DA"/>
    <w:rsid w:val="00EB4708"/>
    <w:rsid w:val="00EC5CC0"/>
    <w:rsid w:val="00ED3DD7"/>
    <w:rsid w:val="00EF4788"/>
    <w:rsid w:val="00F01CC0"/>
    <w:rsid w:val="00F024EC"/>
    <w:rsid w:val="00F05352"/>
    <w:rsid w:val="00F24845"/>
    <w:rsid w:val="00F40D1A"/>
    <w:rsid w:val="00F42281"/>
    <w:rsid w:val="00F4444B"/>
    <w:rsid w:val="00F46423"/>
    <w:rsid w:val="00F60BF2"/>
    <w:rsid w:val="00F6418B"/>
    <w:rsid w:val="00F83BF5"/>
    <w:rsid w:val="00F85A0B"/>
    <w:rsid w:val="00F866D9"/>
    <w:rsid w:val="00FA161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EE86D-7C3B-4332-878D-0D959ECB9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EB43496.dotm</Template>
  <TotalTime>1587</TotalTime>
  <Pages>34</Pages>
  <Words>7786</Words>
  <Characters>44381</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144</cp:revision>
  <dcterms:created xsi:type="dcterms:W3CDTF">2018-10-29T01:31:00Z</dcterms:created>
  <dcterms:modified xsi:type="dcterms:W3CDTF">2018-12-01T23:29:00Z</dcterms:modified>
</cp:coreProperties>
</file>