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4C1190" w:rsidRPr="00927125" w:rsidRDefault="004C1190">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4C1190" w:rsidRPr="00927125" w:rsidRDefault="004C1190">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4C1190"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4C1190"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4C1190"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4C1190"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4C1190"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4C1190"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4C1190"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4C1190"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4C1190"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4C1190"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4C1190"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4C1190"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4C1190"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4C1190"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4C1190"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4C1190"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4C1190"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4C1190"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4C1190"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4C1190" w:rsidRPr="00B475CA" w:rsidRDefault="004C1190"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4C1190" w:rsidRPr="00B475CA" w:rsidRDefault="004C1190"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4C1190" w:rsidRPr="00B475CA" w:rsidRDefault="004C1190">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4C1190" w:rsidRPr="00B475CA" w:rsidRDefault="004C1190">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4C1190"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4C1190"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4C1190"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4C1190"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4C1190"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2B656863" w14:textId="448D5038" w:rsidR="00470BEF" w:rsidRDefault="00470BEF" w:rsidP="00EF4788">
      <w:pPr>
        <w:rPr>
          <w:lang w:eastAsia="zh-CN"/>
        </w:rPr>
      </w:pPr>
      <w:r>
        <w:rPr>
          <w:lang w:eastAsia="zh-CN"/>
        </w:rPr>
        <w:t>- Commonly used as diodes: current can only flow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lastRenderedPageBreak/>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7433BF1B"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They are blocked and cannot move.</w:t>
      </w:r>
    </w:p>
    <w:p w14:paraId="00376AE5" w14:textId="03EF7671"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net </w:t>
      </w:r>
      <w:r w:rsidR="00971F70" w:rsidRPr="00971F70">
        <w:rPr>
          <w:u w:val="single"/>
          <w:lang w:eastAsia="zh-CN"/>
        </w:rPr>
        <w:t>electron / hole flux</w:t>
      </w:r>
      <w:r w:rsidR="00971F70">
        <w:rPr>
          <w:lang w:eastAsia="zh-CN"/>
        </w:rPr>
        <w:t xml:space="preserve">.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bookmarkStart w:id="0" w:name="_GoBack"/>
      <w:bookmarkEnd w:id="0"/>
    </w:p>
    <w:p w14:paraId="6DF57DA6" w14:textId="7392529A" w:rsidR="00F42281" w:rsidRDefault="00F42281" w:rsidP="00EF4788">
      <w:pPr>
        <w:rPr>
          <w:lang w:eastAsia="zh-CN"/>
        </w:rPr>
      </w:pPr>
    </w:p>
    <w:p w14:paraId="6AACAEAE" w14:textId="514C870C" w:rsidR="00F42281" w:rsidRDefault="00F42281" w:rsidP="00EF4788">
      <w:pPr>
        <w:rPr>
          <w:lang w:eastAsia="zh-CN"/>
        </w:rPr>
      </w:pPr>
    </w:p>
    <w:p w14:paraId="5547F7E3" w14:textId="711F1A9A" w:rsidR="00F42281" w:rsidRDefault="00F42281"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743D0" w14:textId="77777777" w:rsidR="004C1190" w:rsidRDefault="004C1190" w:rsidP="000914C5">
      <w:r>
        <w:separator/>
      </w:r>
    </w:p>
  </w:endnote>
  <w:endnote w:type="continuationSeparator" w:id="0">
    <w:p w14:paraId="110C201B" w14:textId="77777777" w:rsidR="004C1190" w:rsidRDefault="004C1190"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695694" w14:textId="77777777" w:rsidR="004C1190" w:rsidRDefault="004C1190" w:rsidP="000914C5">
      <w:r>
        <w:separator/>
      </w:r>
    </w:p>
  </w:footnote>
  <w:footnote w:type="continuationSeparator" w:id="0">
    <w:p w14:paraId="1BCA2322" w14:textId="77777777" w:rsidR="004C1190" w:rsidRDefault="004C1190"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11"/>
  </w:num>
  <w:num w:numId="3">
    <w:abstractNumId w:val="6"/>
  </w:num>
  <w:num w:numId="4">
    <w:abstractNumId w:val="4"/>
  </w:num>
  <w:num w:numId="5">
    <w:abstractNumId w:val="15"/>
  </w:num>
  <w:num w:numId="6">
    <w:abstractNumId w:val="2"/>
  </w:num>
  <w:num w:numId="7">
    <w:abstractNumId w:val="13"/>
  </w:num>
  <w:num w:numId="8">
    <w:abstractNumId w:val="0"/>
  </w:num>
  <w:num w:numId="9">
    <w:abstractNumId w:val="9"/>
  </w:num>
  <w:num w:numId="10">
    <w:abstractNumId w:val="5"/>
  </w:num>
  <w:num w:numId="11">
    <w:abstractNumId w:val="7"/>
  </w:num>
  <w:num w:numId="12">
    <w:abstractNumId w:val="17"/>
  </w:num>
  <w:num w:numId="13">
    <w:abstractNumId w:val="18"/>
  </w:num>
  <w:num w:numId="14">
    <w:abstractNumId w:val="14"/>
  </w:num>
  <w:num w:numId="15">
    <w:abstractNumId w:val="8"/>
  </w:num>
  <w:num w:numId="16">
    <w:abstractNumId w:val="1"/>
  </w:num>
  <w:num w:numId="17">
    <w:abstractNumId w:val="16"/>
  </w:num>
  <w:num w:numId="18">
    <w:abstractNumId w:val="12"/>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5D63"/>
    <w:rsid w:val="000C059B"/>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D36AC"/>
    <w:rsid w:val="003E23D8"/>
    <w:rsid w:val="003F0C1C"/>
    <w:rsid w:val="00411393"/>
    <w:rsid w:val="00424C76"/>
    <w:rsid w:val="00433338"/>
    <w:rsid w:val="00445D80"/>
    <w:rsid w:val="004473CB"/>
    <w:rsid w:val="004516E7"/>
    <w:rsid w:val="00456E25"/>
    <w:rsid w:val="00470BEF"/>
    <w:rsid w:val="0047133B"/>
    <w:rsid w:val="004743E0"/>
    <w:rsid w:val="00495DDC"/>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674E"/>
    <w:rsid w:val="0050714B"/>
    <w:rsid w:val="00510B3B"/>
    <w:rsid w:val="005134D3"/>
    <w:rsid w:val="00532268"/>
    <w:rsid w:val="00552BC4"/>
    <w:rsid w:val="00553F5B"/>
    <w:rsid w:val="005559E4"/>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7317"/>
    <w:rsid w:val="006B5332"/>
    <w:rsid w:val="006C1957"/>
    <w:rsid w:val="006D6962"/>
    <w:rsid w:val="006E15CB"/>
    <w:rsid w:val="006E3061"/>
    <w:rsid w:val="006E3AF5"/>
    <w:rsid w:val="006F1624"/>
    <w:rsid w:val="007234A3"/>
    <w:rsid w:val="007475F1"/>
    <w:rsid w:val="00755A07"/>
    <w:rsid w:val="00756DBD"/>
    <w:rsid w:val="00760302"/>
    <w:rsid w:val="0077595B"/>
    <w:rsid w:val="00784DE0"/>
    <w:rsid w:val="007871C6"/>
    <w:rsid w:val="00792BA9"/>
    <w:rsid w:val="007A2545"/>
    <w:rsid w:val="007E4B0B"/>
    <w:rsid w:val="00802391"/>
    <w:rsid w:val="00806B96"/>
    <w:rsid w:val="008176BA"/>
    <w:rsid w:val="0085346D"/>
    <w:rsid w:val="00857D83"/>
    <w:rsid w:val="008802A7"/>
    <w:rsid w:val="00882203"/>
    <w:rsid w:val="00883B05"/>
    <w:rsid w:val="00895221"/>
    <w:rsid w:val="008A70DA"/>
    <w:rsid w:val="008B6752"/>
    <w:rsid w:val="008C2017"/>
    <w:rsid w:val="008D0D30"/>
    <w:rsid w:val="008D1BF0"/>
    <w:rsid w:val="008D70FE"/>
    <w:rsid w:val="008E65FD"/>
    <w:rsid w:val="008E7BAC"/>
    <w:rsid w:val="008F143A"/>
    <w:rsid w:val="00900239"/>
    <w:rsid w:val="00927125"/>
    <w:rsid w:val="00936108"/>
    <w:rsid w:val="0093627E"/>
    <w:rsid w:val="0095652E"/>
    <w:rsid w:val="00963D56"/>
    <w:rsid w:val="00970A4F"/>
    <w:rsid w:val="00971F70"/>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4D7"/>
    <w:rsid w:val="00AA627C"/>
    <w:rsid w:val="00AD04AA"/>
    <w:rsid w:val="00AD2C35"/>
    <w:rsid w:val="00AD6E2B"/>
    <w:rsid w:val="00AE5712"/>
    <w:rsid w:val="00AF727F"/>
    <w:rsid w:val="00B06655"/>
    <w:rsid w:val="00B26DF1"/>
    <w:rsid w:val="00B34A4C"/>
    <w:rsid w:val="00B4207E"/>
    <w:rsid w:val="00B43994"/>
    <w:rsid w:val="00B475CA"/>
    <w:rsid w:val="00B503E8"/>
    <w:rsid w:val="00B50DC6"/>
    <w:rsid w:val="00B675E2"/>
    <w:rsid w:val="00B67ACB"/>
    <w:rsid w:val="00B90F82"/>
    <w:rsid w:val="00BA37CD"/>
    <w:rsid w:val="00BA4DD6"/>
    <w:rsid w:val="00BA5004"/>
    <w:rsid w:val="00BB50A1"/>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E2205"/>
    <w:rsid w:val="00DE6C69"/>
    <w:rsid w:val="00E01668"/>
    <w:rsid w:val="00E07DB2"/>
    <w:rsid w:val="00E1151E"/>
    <w:rsid w:val="00E2334A"/>
    <w:rsid w:val="00E40D5E"/>
    <w:rsid w:val="00E5021D"/>
    <w:rsid w:val="00E71874"/>
    <w:rsid w:val="00E764B5"/>
    <w:rsid w:val="00E85DD6"/>
    <w:rsid w:val="00E96BA7"/>
    <w:rsid w:val="00EA48BA"/>
    <w:rsid w:val="00EA70DA"/>
    <w:rsid w:val="00EB4708"/>
    <w:rsid w:val="00ED3DD7"/>
    <w:rsid w:val="00EF4788"/>
    <w:rsid w:val="00F01CC0"/>
    <w:rsid w:val="00F05352"/>
    <w:rsid w:val="00F24845"/>
    <w:rsid w:val="00F40D1A"/>
    <w:rsid w:val="00F42281"/>
    <w:rsid w:val="00F4444B"/>
    <w:rsid w:val="00F46423"/>
    <w:rsid w:val="00F6418B"/>
    <w:rsid w:val="00F83BF5"/>
    <w:rsid w:val="00F85A0B"/>
    <w:rsid w:val="00F866D9"/>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DD482-5481-4D7E-B0FA-56ABE13FE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C6CE9990.dotm</Template>
  <TotalTime>1307</TotalTime>
  <Pages>32</Pages>
  <Words>7353</Words>
  <Characters>41915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Haoqin Yang</cp:lastModifiedBy>
  <cp:revision>125</cp:revision>
  <dcterms:created xsi:type="dcterms:W3CDTF">2018-10-29T01:31:00Z</dcterms:created>
  <dcterms:modified xsi:type="dcterms:W3CDTF">2018-12-01T02:38:00Z</dcterms:modified>
</cp:coreProperties>
</file>