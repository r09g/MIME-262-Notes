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B5D9203"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8A70DA" w:rsidRPr="00927125" w:rsidRDefault="008A70DA">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8A70DA" w:rsidRPr="00927125" w:rsidRDefault="008A70DA">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8A70DA"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8A70DA"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8A70DA"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8A70DA"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8A70DA"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8A70DA"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8A70DA"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8A70DA"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8A70DA"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8A70DA"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8A70DA"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8A70DA"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8A70DA"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8A70DA"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8A70DA"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8A70DA"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8A70DA"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8A70DA"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8A70DA"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8A70DA" w:rsidRPr="00B475CA" w:rsidRDefault="008A70DA"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8A70DA" w:rsidRPr="00B475CA" w:rsidRDefault="008A70DA"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8A70DA" w:rsidRPr="00B475CA" w:rsidRDefault="008A70DA">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8A70DA" w:rsidRPr="00B475CA" w:rsidRDefault="008A70DA">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8A70DA"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8A70DA"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8A70DA"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0E979D93" w:rsidR="00D92960" w:rsidRPr="00E40D5E" w:rsidRDefault="00D92960" w:rsidP="00C72313">
      <w:pPr>
        <w:rPr>
          <w:lang w:val="en-CA" w:eastAsia="zh-CN"/>
        </w:rPr>
      </w:pPr>
      <w:r>
        <w:rPr>
          <w:lang w:val="en-CA" w:eastAsia="zh-CN"/>
        </w:rPr>
        <w:t>For n-type semiconductors, electrons are free charge carriers; for p-type semiconductors, holes are free charge carrriers.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756DBD"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m:t>
              </m:r>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6A7317" w:rsidP="00EF4788">
      <w:pPr>
        <w:rPr>
          <w:lang w:eastAsia="zh-CN"/>
        </w:rPr>
      </w:pPr>
      <m:oMathPara>
        <m:oMath>
          <m:sSub>
            <m:sSubPr>
              <m:ctrlPr>
                <w:rPr>
                  <w:rFonts w:ascii="Cambria Math" w:hAnsi="Cambria Math"/>
                  <w:i/>
                  <w:lang w:eastAsia="zh-CN"/>
                </w:rPr>
              </m:ctrlPr>
            </m:sSubPr>
            <m:e>
              <m:r>
                <w:rPr>
                  <w:rFonts w:ascii="Cambria Math" w:hAnsi="Cambria Math"/>
                  <w:lang w:eastAsia="zh-CN"/>
                </w:rPr>
                <m:t>=√(</m:t>
              </m:r>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m:t>
                  </m:r>
                  <m:r>
                    <w:rPr>
                      <w:rFonts w:ascii="Cambria Math" w:hAnsi="Cambria Math"/>
                      <w:lang w:eastAsia="zh-CN"/>
                    </w:rPr>
                    <m:t>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310765"/>
                    </a:xfrm>
                    <a:prstGeom prst="rect">
                      <a:avLst/>
                    </a:prstGeom>
                  </pic:spPr>
                </pic:pic>
              </a:graphicData>
            </a:graphic>
          </wp:inline>
        </w:drawing>
      </w:r>
    </w:p>
    <w:p w14:paraId="497A864A" w14:textId="6318591D" w:rsidR="00F42281" w:rsidRDefault="00F42281" w:rsidP="00EF4788">
      <w:pPr>
        <w:rPr>
          <w:lang w:eastAsia="zh-CN"/>
        </w:rPr>
      </w:pPr>
      <w:bookmarkStart w:id="0" w:name="_GoBack"/>
      <w:bookmarkEnd w:id="0"/>
    </w:p>
    <w:p w14:paraId="22E65680" w14:textId="4CEF2AFC" w:rsidR="00F42281" w:rsidRDefault="00F42281" w:rsidP="00EF4788">
      <w:pPr>
        <w:rPr>
          <w:lang w:eastAsia="zh-CN"/>
        </w:rPr>
      </w:pPr>
    </w:p>
    <w:p w14:paraId="4FF78652" w14:textId="04C79E4E" w:rsidR="00F42281" w:rsidRDefault="00F42281" w:rsidP="00EF4788">
      <w:pPr>
        <w:rPr>
          <w:lang w:eastAsia="zh-CN"/>
        </w:rPr>
      </w:pPr>
    </w:p>
    <w:p w14:paraId="2DFE7356" w14:textId="63494CEF" w:rsidR="00F42281" w:rsidRDefault="00F42281" w:rsidP="00EF4788">
      <w:pPr>
        <w:rPr>
          <w:lang w:eastAsia="zh-CN"/>
        </w:rPr>
      </w:pPr>
    </w:p>
    <w:p w14:paraId="08B13C1E" w14:textId="4BD4A984" w:rsidR="00F42281" w:rsidRDefault="00F42281" w:rsidP="00EF4788">
      <w:pPr>
        <w:rPr>
          <w:lang w:eastAsia="zh-CN"/>
        </w:rPr>
      </w:pPr>
    </w:p>
    <w:p w14:paraId="6DF57DA6" w14:textId="7392529A" w:rsidR="00F42281" w:rsidRDefault="00F42281" w:rsidP="00EF4788">
      <w:pPr>
        <w:rPr>
          <w:lang w:eastAsia="zh-CN"/>
        </w:rPr>
      </w:pPr>
    </w:p>
    <w:p w14:paraId="6AACAEAE" w14:textId="514C870C" w:rsidR="00F42281" w:rsidRDefault="00F42281" w:rsidP="00EF4788">
      <w:pPr>
        <w:rPr>
          <w:lang w:eastAsia="zh-CN"/>
        </w:rPr>
      </w:pPr>
    </w:p>
    <w:p w14:paraId="5547F7E3" w14:textId="711F1A9A" w:rsidR="00F42281" w:rsidRDefault="00F42281"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3743D0" w14:textId="77777777" w:rsidR="008A70DA" w:rsidRDefault="008A70DA" w:rsidP="000914C5">
      <w:r>
        <w:separator/>
      </w:r>
    </w:p>
  </w:endnote>
  <w:endnote w:type="continuationSeparator" w:id="0">
    <w:p w14:paraId="110C201B" w14:textId="77777777" w:rsidR="008A70DA" w:rsidRDefault="008A70DA"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695694" w14:textId="77777777" w:rsidR="008A70DA" w:rsidRDefault="008A70DA" w:rsidP="000914C5">
      <w:r>
        <w:separator/>
      </w:r>
    </w:p>
  </w:footnote>
  <w:footnote w:type="continuationSeparator" w:id="0">
    <w:p w14:paraId="1BCA2322" w14:textId="77777777" w:rsidR="008A70DA" w:rsidRDefault="008A70DA"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0"/>
  </w:num>
  <w:num w:numId="3">
    <w:abstractNumId w:val="5"/>
  </w:num>
  <w:num w:numId="4">
    <w:abstractNumId w:val="3"/>
  </w:num>
  <w:num w:numId="5">
    <w:abstractNumId w:val="14"/>
  </w:num>
  <w:num w:numId="6">
    <w:abstractNumId w:val="2"/>
  </w:num>
  <w:num w:numId="7">
    <w:abstractNumId w:val="12"/>
  </w:num>
  <w:num w:numId="8">
    <w:abstractNumId w:val="0"/>
  </w:num>
  <w:num w:numId="9">
    <w:abstractNumId w:val="8"/>
  </w:num>
  <w:num w:numId="10">
    <w:abstractNumId w:val="4"/>
  </w:num>
  <w:num w:numId="11">
    <w:abstractNumId w:val="6"/>
  </w:num>
  <w:num w:numId="12">
    <w:abstractNumId w:val="16"/>
  </w:num>
  <w:num w:numId="13">
    <w:abstractNumId w:val="17"/>
  </w:num>
  <w:num w:numId="14">
    <w:abstractNumId w:val="13"/>
  </w:num>
  <w:num w:numId="15">
    <w:abstractNumId w:val="7"/>
  </w:num>
  <w:num w:numId="16">
    <w:abstractNumId w:val="1"/>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6511"/>
    <w:rsid w:val="0008501A"/>
    <w:rsid w:val="0008695B"/>
    <w:rsid w:val="000914C5"/>
    <w:rsid w:val="000A0D2A"/>
    <w:rsid w:val="000B0DD2"/>
    <w:rsid w:val="000B5D63"/>
    <w:rsid w:val="000C0FDF"/>
    <w:rsid w:val="000C5D73"/>
    <w:rsid w:val="000C6096"/>
    <w:rsid w:val="000E4C0E"/>
    <w:rsid w:val="000E4DA9"/>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F2B39"/>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3590"/>
    <w:rsid w:val="002A62E6"/>
    <w:rsid w:val="002B252E"/>
    <w:rsid w:val="002B5E1B"/>
    <w:rsid w:val="002C22F3"/>
    <w:rsid w:val="002D36A2"/>
    <w:rsid w:val="002D52B9"/>
    <w:rsid w:val="002E5DDC"/>
    <w:rsid w:val="002E6371"/>
    <w:rsid w:val="00304147"/>
    <w:rsid w:val="0032643F"/>
    <w:rsid w:val="00341B90"/>
    <w:rsid w:val="00364E14"/>
    <w:rsid w:val="00365266"/>
    <w:rsid w:val="003661C3"/>
    <w:rsid w:val="003758CF"/>
    <w:rsid w:val="00380EA8"/>
    <w:rsid w:val="00386328"/>
    <w:rsid w:val="0039496F"/>
    <w:rsid w:val="0039501A"/>
    <w:rsid w:val="003956D8"/>
    <w:rsid w:val="003A1B1E"/>
    <w:rsid w:val="003A52F3"/>
    <w:rsid w:val="003A71CC"/>
    <w:rsid w:val="003B4D35"/>
    <w:rsid w:val="003D36AC"/>
    <w:rsid w:val="003E23D8"/>
    <w:rsid w:val="003F0C1C"/>
    <w:rsid w:val="00411393"/>
    <w:rsid w:val="00424C76"/>
    <w:rsid w:val="00433338"/>
    <w:rsid w:val="00445D80"/>
    <w:rsid w:val="004473CB"/>
    <w:rsid w:val="004516E7"/>
    <w:rsid w:val="00456E25"/>
    <w:rsid w:val="0047133B"/>
    <w:rsid w:val="004743E0"/>
    <w:rsid w:val="00495DDC"/>
    <w:rsid w:val="004C0CB3"/>
    <w:rsid w:val="004C0DED"/>
    <w:rsid w:val="004C532F"/>
    <w:rsid w:val="004C7C26"/>
    <w:rsid w:val="004D2CBC"/>
    <w:rsid w:val="004D3F35"/>
    <w:rsid w:val="004D6358"/>
    <w:rsid w:val="004E007B"/>
    <w:rsid w:val="004E4D4B"/>
    <w:rsid w:val="004E7E34"/>
    <w:rsid w:val="004F6AE5"/>
    <w:rsid w:val="004F7F14"/>
    <w:rsid w:val="00500AB0"/>
    <w:rsid w:val="0050674E"/>
    <w:rsid w:val="0050714B"/>
    <w:rsid w:val="00510B3B"/>
    <w:rsid w:val="005134D3"/>
    <w:rsid w:val="00532268"/>
    <w:rsid w:val="00552BC4"/>
    <w:rsid w:val="00553F5B"/>
    <w:rsid w:val="005559E4"/>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204E5"/>
    <w:rsid w:val="0062366A"/>
    <w:rsid w:val="00643708"/>
    <w:rsid w:val="00645818"/>
    <w:rsid w:val="00655C18"/>
    <w:rsid w:val="0066076F"/>
    <w:rsid w:val="006609CF"/>
    <w:rsid w:val="00667A03"/>
    <w:rsid w:val="0067219B"/>
    <w:rsid w:val="00684EC7"/>
    <w:rsid w:val="006871C4"/>
    <w:rsid w:val="00694F85"/>
    <w:rsid w:val="006A7317"/>
    <w:rsid w:val="006B5332"/>
    <w:rsid w:val="006C1957"/>
    <w:rsid w:val="006E15CB"/>
    <w:rsid w:val="006E3061"/>
    <w:rsid w:val="006E3AF5"/>
    <w:rsid w:val="006F1624"/>
    <w:rsid w:val="007234A3"/>
    <w:rsid w:val="007475F1"/>
    <w:rsid w:val="00755A07"/>
    <w:rsid w:val="00756DBD"/>
    <w:rsid w:val="00760302"/>
    <w:rsid w:val="0077595B"/>
    <w:rsid w:val="00784DE0"/>
    <w:rsid w:val="007871C6"/>
    <w:rsid w:val="00792BA9"/>
    <w:rsid w:val="007A2545"/>
    <w:rsid w:val="007E4B0B"/>
    <w:rsid w:val="00802391"/>
    <w:rsid w:val="00806B96"/>
    <w:rsid w:val="008176BA"/>
    <w:rsid w:val="0085346D"/>
    <w:rsid w:val="00857D83"/>
    <w:rsid w:val="008802A7"/>
    <w:rsid w:val="00882203"/>
    <w:rsid w:val="00883B05"/>
    <w:rsid w:val="00895221"/>
    <w:rsid w:val="008A70DA"/>
    <w:rsid w:val="008B6752"/>
    <w:rsid w:val="008C2017"/>
    <w:rsid w:val="008D0D30"/>
    <w:rsid w:val="008D1BF0"/>
    <w:rsid w:val="008D70FE"/>
    <w:rsid w:val="008E65FD"/>
    <w:rsid w:val="008E7BAC"/>
    <w:rsid w:val="008F143A"/>
    <w:rsid w:val="00900239"/>
    <w:rsid w:val="00927125"/>
    <w:rsid w:val="00936108"/>
    <w:rsid w:val="0093627E"/>
    <w:rsid w:val="0095652E"/>
    <w:rsid w:val="00963D56"/>
    <w:rsid w:val="00970A4F"/>
    <w:rsid w:val="00980286"/>
    <w:rsid w:val="00986C35"/>
    <w:rsid w:val="00996A2A"/>
    <w:rsid w:val="009B51C3"/>
    <w:rsid w:val="009C3798"/>
    <w:rsid w:val="009D01FC"/>
    <w:rsid w:val="009D0B8A"/>
    <w:rsid w:val="009E4293"/>
    <w:rsid w:val="009E6FB2"/>
    <w:rsid w:val="00A037C9"/>
    <w:rsid w:val="00A2682E"/>
    <w:rsid w:val="00A33D66"/>
    <w:rsid w:val="00A41940"/>
    <w:rsid w:val="00A52619"/>
    <w:rsid w:val="00A73F02"/>
    <w:rsid w:val="00A84FD5"/>
    <w:rsid w:val="00A87B52"/>
    <w:rsid w:val="00A9195D"/>
    <w:rsid w:val="00A95A42"/>
    <w:rsid w:val="00A964D7"/>
    <w:rsid w:val="00AA627C"/>
    <w:rsid w:val="00AD04AA"/>
    <w:rsid w:val="00AD2C35"/>
    <w:rsid w:val="00AD6E2B"/>
    <w:rsid w:val="00AE5712"/>
    <w:rsid w:val="00AF727F"/>
    <w:rsid w:val="00B06655"/>
    <w:rsid w:val="00B26DF1"/>
    <w:rsid w:val="00B34A4C"/>
    <w:rsid w:val="00B4207E"/>
    <w:rsid w:val="00B43994"/>
    <w:rsid w:val="00B475CA"/>
    <w:rsid w:val="00B503E8"/>
    <w:rsid w:val="00B50DC6"/>
    <w:rsid w:val="00B675E2"/>
    <w:rsid w:val="00B67ACB"/>
    <w:rsid w:val="00B90F82"/>
    <w:rsid w:val="00BA37CD"/>
    <w:rsid w:val="00BA4DD6"/>
    <w:rsid w:val="00BA5004"/>
    <w:rsid w:val="00BB50A1"/>
    <w:rsid w:val="00BD35A4"/>
    <w:rsid w:val="00BD46BD"/>
    <w:rsid w:val="00BE1D11"/>
    <w:rsid w:val="00BE3343"/>
    <w:rsid w:val="00BF56DC"/>
    <w:rsid w:val="00C061BE"/>
    <w:rsid w:val="00C07998"/>
    <w:rsid w:val="00C106AB"/>
    <w:rsid w:val="00C27AA4"/>
    <w:rsid w:val="00C32535"/>
    <w:rsid w:val="00C34228"/>
    <w:rsid w:val="00C365C4"/>
    <w:rsid w:val="00C37D5F"/>
    <w:rsid w:val="00C40CFC"/>
    <w:rsid w:val="00C4589F"/>
    <w:rsid w:val="00C61956"/>
    <w:rsid w:val="00C72313"/>
    <w:rsid w:val="00C74838"/>
    <w:rsid w:val="00C84572"/>
    <w:rsid w:val="00C85FA1"/>
    <w:rsid w:val="00C86505"/>
    <w:rsid w:val="00C92773"/>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248C"/>
    <w:rsid w:val="00D44501"/>
    <w:rsid w:val="00D45025"/>
    <w:rsid w:val="00D573A0"/>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E2205"/>
    <w:rsid w:val="00DE6C69"/>
    <w:rsid w:val="00E01668"/>
    <w:rsid w:val="00E07DB2"/>
    <w:rsid w:val="00E1151E"/>
    <w:rsid w:val="00E2334A"/>
    <w:rsid w:val="00E40D5E"/>
    <w:rsid w:val="00E5021D"/>
    <w:rsid w:val="00E71874"/>
    <w:rsid w:val="00E85DD6"/>
    <w:rsid w:val="00E96BA7"/>
    <w:rsid w:val="00EA48BA"/>
    <w:rsid w:val="00EA70DA"/>
    <w:rsid w:val="00EB4708"/>
    <w:rsid w:val="00ED3DD7"/>
    <w:rsid w:val="00EF4788"/>
    <w:rsid w:val="00F01CC0"/>
    <w:rsid w:val="00F05352"/>
    <w:rsid w:val="00F24845"/>
    <w:rsid w:val="00F40D1A"/>
    <w:rsid w:val="00F42281"/>
    <w:rsid w:val="00F4444B"/>
    <w:rsid w:val="00F46423"/>
    <w:rsid w:val="00F6418B"/>
    <w:rsid w:val="00F83BF5"/>
    <w:rsid w:val="00F85A0B"/>
    <w:rsid w:val="00FB6433"/>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9120F-DBFE-4EDF-B753-7BC4E2F68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BD1DF302.dotm</Template>
  <TotalTime>1262</TotalTime>
  <Pages>31</Pages>
  <Words>7156</Words>
  <Characters>40792</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Haoqin Yang</cp:lastModifiedBy>
  <cp:revision>115</cp:revision>
  <dcterms:created xsi:type="dcterms:W3CDTF">2018-10-29T01:31:00Z</dcterms:created>
  <dcterms:modified xsi:type="dcterms:W3CDTF">2018-11-30T22:26:00Z</dcterms:modified>
</cp:coreProperties>
</file>