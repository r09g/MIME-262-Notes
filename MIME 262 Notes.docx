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BA37CD" w:rsidRPr="00927125" w:rsidRDefault="00BA37CD">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BA37CD" w:rsidRPr="00927125" w:rsidRDefault="00BA37CD">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BA37CD"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BA37C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BA37C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BA37CD"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BA37CD"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BA37CD"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BA37CD"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BA37CD"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BA37CD"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BA37CD"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BA37CD"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BA37CD"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BA37CD"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BA37CD"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BA37CD"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BA37CD"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BA37CD"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BA37CD"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BA37CD"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BA37CD" w:rsidRPr="00B475CA" w:rsidRDefault="00BA37CD"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BA37CD" w:rsidRPr="00B475CA" w:rsidRDefault="00BA37CD"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BA37CD" w:rsidRPr="00B475CA" w:rsidRDefault="00BA37CD">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BA37CD" w:rsidRPr="00B475CA" w:rsidRDefault="00BA37CD">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BA37CD"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BA37CD"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For an n</w:t>
      </w:r>
      <w:r>
        <w:rPr>
          <w:lang w:eastAsia="zh-CN"/>
        </w:rPr>
        <w:t>-type material, t</w:t>
      </w:r>
      <w:r>
        <w:rPr>
          <w:lang w:eastAsia="zh-CN"/>
        </w:rPr>
        <w:t>he donator</w:t>
      </w:r>
      <w:r>
        <w:rPr>
          <w:lang w:eastAsia="zh-CN"/>
        </w:rPr>
        <w:t xml:space="preserve">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w:t>
      </w:r>
      <w:r w:rsidRPr="00643708">
        <w:rPr>
          <w:u w:val="single"/>
          <w:lang w:eastAsia="zh-CN"/>
        </w:rPr>
        <w:t>B</w:t>
      </w:r>
      <w:r>
        <w:rPr>
          <w:lang w:eastAsia="zh-CN"/>
        </w:rPr>
        <w:t>. Because there are mor</w:t>
      </w:r>
      <w:r>
        <w:rPr>
          <w:lang w:eastAsia="zh-CN"/>
        </w:rPr>
        <w:t>e electrons due to doping</w:t>
      </w:r>
      <w:r>
        <w:rPr>
          <w:lang w:eastAsia="zh-CN"/>
        </w:rPr>
        <w:t xml:space="preserve">, </w:t>
      </w:r>
      <w:r>
        <w:rPr>
          <w:lang w:eastAsia="zh-CN"/>
        </w:rPr>
        <w:t xml:space="preserve">there is a </w:t>
      </w:r>
      <w:r w:rsidRPr="00643708">
        <w:rPr>
          <w:u w:val="single"/>
          <w:lang w:eastAsia="zh-CN"/>
        </w:rPr>
        <w:t>small</w:t>
      </w:r>
      <w:r w:rsidRPr="00643708">
        <w:rPr>
          <w:u w:val="single"/>
          <w:lang w:eastAsia="zh-CN"/>
        </w:rPr>
        <w:t>er probability of</w:t>
      </w:r>
      <w:r w:rsidRPr="00643708">
        <w:rPr>
          <w:u w:val="single"/>
          <w:lang w:eastAsia="zh-CN"/>
        </w:rPr>
        <w:t xml:space="preserve"> finding holes on VB</w:t>
      </w:r>
      <w:r>
        <w:rPr>
          <w:lang w:eastAsia="zh-CN"/>
        </w:rPr>
        <w:t xml:space="preserve"> and a </w:t>
      </w:r>
      <w:r w:rsidRPr="00643708">
        <w:rPr>
          <w:u w:val="single"/>
          <w:lang w:eastAsia="zh-CN"/>
        </w:rPr>
        <w:t>larg</w:t>
      </w:r>
      <w:r w:rsidRPr="00643708">
        <w:rPr>
          <w:u w:val="single"/>
          <w:lang w:eastAsia="zh-CN"/>
        </w:rPr>
        <w:t>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F83BF5"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p-type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77777777" w:rsidR="00DA7AAF" w:rsidRDefault="00DA7AAF" w:rsidP="00EF4788">
      <w:pPr>
        <w:rPr>
          <w:lang w:eastAsia="zh-CN"/>
        </w:rPr>
      </w:pPr>
    </w:p>
    <w:p w14:paraId="0DAA1BB8" w14:textId="56B7945A" w:rsidR="00DA7AAF" w:rsidRDefault="00DA7AAF" w:rsidP="00EF4788">
      <w:pPr>
        <w:rPr>
          <w:lang w:eastAsia="zh-CN"/>
        </w:rPr>
      </w:pPr>
      <w:r>
        <w:rPr>
          <w:noProof/>
          <w:lang w:val="en-CA" w:eastAsia="zh-CN"/>
        </w:rPr>
        <w:drawing>
          <wp:inline distT="0" distB="0" distL="0" distR="0" wp14:anchorId="5BC32FF6" wp14:editId="5F9AB314">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72830AC" w14:textId="77777777" w:rsidR="00DA7AAF" w:rsidRDefault="00DA7AAF" w:rsidP="00C72313">
      <w:pPr>
        <w:rPr>
          <w:lang w:eastAsia="zh-CN"/>
        </w:rPr>
      </w:pPr>
    </w:p>
    <w:p w14:paraId="1A9A9456" w14:textId="7B73DE68" w:rsidR="00C72313" w:rsidRDefault="00C72313" w:rsidP="00C72313">
      <w:pPr>
        <w:rPr>
          <w:lang w:eastAsia="zh-CN"/>
        </w:rPr>
      </w:pPr>
      <w:r>
        <w:rPr>
          <w:lang w:eastAsia="zh-CN"/>
        </w:rPr>
        <w:t>All semiconductors are extrinsic at sufficiently low temperatures, and all semiconductors are intrinsic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4CD4E114" w:rsidR="00F42281" w:rsidRDefault="00F42281" w:rsidP="00EF4788">
      <w:pPr>
        <w:rPr>
          <w:lang w:eastAsia="zh-CN"/>
        </w:rPr>
      </w:pPr>
    </w:p>
    <w:p w14:paraId="14680169" w14:textId="1DCB9BCD" w:rsidR="00F42281" w:rsidRDefault="00F42281" w:rsidP="00EF4788">
      <w:pPr>
        <w:rPr>
          <w:lang w:eastAsia="zh-CN"/>
        </w:rPr>
      </w:pPr>
    </w:p>
    <w:p w14:paraId="3DC29A1E" w14:textId="4E98DCF5" w:rsidR="00F42281" w:rsidRDefault="00F42281" w:rsidP="00EF4788">
      <w:pPr>
        <w:rPr>
          <w:lang w:eastAsia="zh-CN"/>
        </w:rPr>
      </w:pPr>
    </w:p>
    <w:p w14:paraId="14F17017" w14:textId="0BF3DC63" w:rsidR="00F42281" w:rsidRDefault="00F42281" w:rsidP="00EF4788">
      <w:pPr>
        <w:rPr>
          <w:lang w:eastAsia="zh-CN"/>
        </w:rPr>
      </w:pPr>
    </w:p>
    <w:p w14:paraId="19BFFBE9" w14:textId="012495C8" w:rsidR="00F42281" w:rsidRDefault="00F42281" w:rsidP="00EF4788">
      <w:pPr>
        <w:rPr>
          <w:lang w:eastAsia="zh-CN"/>
        </w:rPr>
      </w:pPr>
    </w:p>
    <w:p w14:paraId="497A864A" w14:textId="3D37E63C" w:rsidR="00F42281" w:rsidRDefault="00F42281" w:rsidP="00EF4788">
      <w:pPr>
        <w:rPr>
          <w:lang w:eastAsia="zh-CN"/>
        </w:rPr>
      </w:pPr>
    </w:p>
    <w:p w14:paraId="22E65680" w14:textId="13CA1311" w:rsidR="00F42281" w:rsidRDefault="00F42281" w:rsidP="00EF4788">
      <w:pPr>
        <w:rPr>
          <w:lang w:eastAsia="zh-CN"/>
        </w:rPr>
      </w:pPr>
    </w:p>
    <w:p w14:paraId="4FF78652" w14:textId="1B3B5782" w:rsidR="00F42281" w:rsidRDefault="00F42281" w:rsidP="00EF4788">
      <w:pPr>
        <w:rPr>
          <w:lang w:eastAsia="zh-CN"/>
        </w:rPr>
      </w:pPr>
    </w:p>
    <w:p w14:paraId="2DFE7356" w14:textId="54C79CF7" w:rsidR="00F42281" w:rsidRDefault="00F42281" w:rsidP="00EF4788">
      <w:pPr>
        <w:rPr>
          <w:lang w:eastAsia="zh-CN"/>
        </w:rPr>
      </w:pPr>
    </w:p>
    <w:p w14:paraId="08B13C1E" w14:textId="255A7B5D" w:rsidR="00F42281" w:rsidRDefault="00F42281" w:rsidP="00EF4788">
      <w:pPr>
        <w:rPr>
          <w:lang w:eastAsia="zh-CN"/>
        </w:rPr>
      </w:pPr>
    </w:p>
    <w:p w14:paraId="6DF57DA6" w14:textId="72026404" w:rsidR="00F42281" w:rsidRDefault="00F42281" w:rsidP="00EF4788">
      <w:pPr>
        <w:rPr>
          <w:lang w:eastAsia="zh-CN"/>
        </w:rPr>
      </w:pPr>
    </w:p>
    <w:p w14:paraId="6AACAEAE" w14:textId="0C01EDC0" w:rsidR="00F42281" w:rsidRDefault="00F42281" w:rsidP="00EF4788">
      <w:pPr>
        <w:rPr>
          <w:lang w:eastAsia="zh-CN"/>
        </w:rPr>
      </w:pPr>
    </w:p>
    <w:p w14:paraId="5547F7E3" w14:textId="7E6B9C56" w:rsidR="00F42281" w:rsidRDefault="00F42281" w:rsidP="00EF4788">
      <w:pPr>
        <w:rPr>
          <w:lang w:eastAsia="zh-CN"/>
        </w:rPr>
      </w:pPr>
    </w:p>
    <w:p w14:paraId="4F709CB3" w14:textId="5EE94787" w:rsidR="00F42281" w:rsidRDefault="00F42281" w:rsidP="00EF4788">
      <w:pPr>
        <w:rPr>
          <w:lang w:eastAsia="zh-CN"/>
        </w:rPr>
      </w:pPr>
    </w:p>
    <w:p w14:paraId="41126134" w14:textId="46F9E285" w:rsidR="00F42281" w:rsidRDefault="00F42281" w:rsidP="00EF4788">
      <w:pPr>
        <w:rPr>
          <w:lang w:eastAsia="zh-CN"/>
        </w:rPr>
      </w:pPr>
      <w:bookmarkStart w:id="0" w:name="_GoBack"/>
      <w:bookmarkEnd w:id="0"/>
    </w:p>
    <w:p w14:paraId="0828AA56" w14:textId="34F7D46E" w:rsidR="00F42281" w:rsidRPr="004C0CB3" w:rsidRDefault="00F42281" w:rsidP="00EF4788">
      <w:pPr>
        <w:rPr>
          <w:lang w:eastAsia="zh-CN"/>
        </w:rPr>
      </w:pPr>
    </w:p>
    <w:p w14:paraId="73AE550D" w14:textId="4FF00B9A" w:rsidR="002E6371" w:rsidRPr="004C0CB3" w:rsidRDefault="002E6371" w:rsidP="00EF4788">
      <w:pPr>
        <w:rPr>
          <w:lang w:eastAsia="zh-CN"/>
        </w:rPr>
      </w:pPr>
    </w:p>
    <w:p w14:paraId="24B6E777" w14:textId="5C309C7B"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F165A0" w14:textId="77777777" w:rsidR="00BA37CD" w:rsidRDefault="00BA37CD" w:rsidP="000914C5">
      <w:r>
        <w:separator/>
      </w:r>
    </w:p>
  </w:endnote>
  <w:endnote w:type="continuationSeparator" w:id="0">
    <w:p w14:paraId="71C782E0" w14:textId="77777777" w:rsidR="00BA37CD" w:rsidRDefault="00BA37CD"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4000ACFF" w:usb2="00000009" w:usb3="00000000" w:csb0="0000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134C76" w14:textId="77777777" w:rsidR="00BA37CD" w:rsidRDefault="00BA37CD" w:rsidP="000914C5">
      <w:r>
        <w:separator/>
      </w:r>
    </w:p>
  </w:footnote>
  <w:footnote w:type="continuationSeparator" w:id="0">
    <w:p w14:paraId="609E3D59" w14:textId="77777777" w:rsidR="00BA37CD" w:rsidRDefault="00BA37CD"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5"/>
  </w:num>
  <w:num w:numId="4">
    <w:abstractNumId w:val="3"/>
  </w:num>
  <w:num w:numId="5">
    <w:abstractNumId w:val="14"/>
  </w:num>
  <w:num w:numId="6">
    <w:abstractNumId w:val="2"/>
  </w:num>
  <w:num w:numId="7">
    <w:abstractNumId w:val="12"/>
  </w:num>
  <w:num w:numId="8">
    <w:abstractNumId w:val="0"/>
  </w:num>
  <w:num w:numId="9">
    <w:abstractNumId w:val="8"/>
  </w:num>
  <w:num w:numId="10">
    <w:abstractNumId w:val="4"/>
  </w:num>
  <w:num w:numId="11">
    <w:abstractNumId w:val="6"/>
  </w:num>
  <w:num w:numId="12">
    <w:abstractNumId w:val="16"/>
  </w:num>
  <w:num w:numId="13">
    <w:abstractNumId w:val="17"/>
  </w:num>
  <w:num w:numId="14">
    <w:abstractNumId w:val="13"/>
  </w:num>
  <w:num w:numId="15">
    <w:abstractNumId w:val="7"/>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A0D2A"/>
    <w:rsid w:val="000B0DD2"/>
    <w:rsid w:val="000B5D63"/>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6589"/>
    <w:rsid w:val="001C4F1E"/>
    <w:rsid w:val="001D1C6E"/>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D36AC"/>
    <w:rsid w:val="003E23D8"/>
    <w:rsid w:val="003F0C1C"/>
    <w:rsid w:val="00411393"/>
    <w:rsid w:val="00424C76"/>
    <w:rsid w:val="00433338"/>
    <w:rsid w:val="00445D80"/>
    <w:rsid w:val="004473CB"/>
    <w:rsid w:val="004516E7"/>
    <w:rsid w:val="00456E25"/>
    <w:rsid w:val="0047133B"/>
    <w:rsid w:val="004743E0"/>
    <w:rsid w:val="00495DDC"/>
    <w:rsid w:val="004C0CB3"/>
    <w:rsid w:val="004C0DED"/>
    <w:rsid w:val="004C532F"/>
    <w:rsid w:val="004C7C26"/>
    <w:rsid w:val="004D2CBC"/>
    <w:rsid w:val="004D6358"/>
    <w:rsid w:val="004E4D4B"/>
    <w:rsid w:val="004F6AE5"/>
    <w:rsid w:val="004F7F14"/>
    <w:rsid w:val="00500AB0"/>
    <w:rsid w:val="0050674E"/>
    <w:rsid w:val="0050714B"/>
    <w:rsid w:val="00510B3B"/>
    <w:rsid w:val="005134D3"/>
    <w:rsid w:val="00532268"/>
    <w:rsid w:val="00552BC4"/>
    <w:rsid w:val="00553F5B"/>
    <w:rsid w:val="005559E4"/>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B5332"/>
    <w:rsid w:val="006C1957"/>
    <w:rsid w:val="006E15CB"/>
    <w:rsid w:val="006E3061"/>
    <w:rsid w:val="006E3AF5"/>
    <w:rsid w:val="006F1624"/>
    <w:rsid w:val="007234A3"/>
    <w:rsid w:val="007475F1"/>
    <w:rsid w:val="00755A07"/>
    <w:rsid w:val="00760302"/>
    <w:rsid w:val="0077595B"/>
    <w:rsid w:val="00784DE0"/>
    <w:rsid w:val="007871C6"/>
    <w:rsid w:val="00792BA9"/>
    <w:rsid w:val="007A2545"/>
    <w:rsid w:val="007E4B0B"/>
    <w:rsid w:val="00802391"/>
    <w:rsid w:val="00806B96"/>
    <w:rsid w:val="008176BA"/>
    <w:rsid w:val="0085346D"/>
    <w:rsid w:val="00857D83"/>
    <w:rsid w:val="008802A7"/>
    <w:rsid w:val="00882203"/>
    <w:rsid w:val="00883B05"/>
    <w:rsid w:val="00895221"/>
    <w:rsid w:val="008B6752"/>
    <w:rsid w:val="008C2017"/>
    <w:rsid w:val="008D0D30"/>
    <w:rsid w:val="008D1BF0"/>
    <w:rsid w:val="008D70FE"/>
    <w:rsid w:val="008E65FD"/>
    <w:rsid w:val="008E7BAC"/>
    <w:rsid w:val="008F143A"/>
    <w:rsid w:val="00900239"/>
    <w:rsid w:val="00927125"/>
    <w:rsid w:val="00936108"/>
    <w:rsid w:val="0093627E"/>
    <w:rsid w:val="00963D56"/>
    <w:rsid w:val="00970A4F"/>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4D7"/>
    <w:rsid w:val="00AA627C"/>
    <w:rsid w:val="00AD04AA"/>
    <w:rsid w:val="00AD2C35"/>
    <w:rsid w:val="00AD6E2B"/>
    <w:rsid w:val="00AE5712"/>
    <w:rsid w:val="00AF727F"/>
    <w:rsid w:val="00B06655"/>
    <w:rsid w:val="00B26DF1"/>
    <w:rsid w:val="00B34A4C"/>
    <w:rsid w:val="00B4207E"/>
    <w:rsid w:val="00B43994"/>
    <w:rsid w:val="00B475CA"/>
    <w:rsid w:val="00B503E8"/>
    <w:rsid w:val="00B50DC6"/>
    <w:rsid w:val="00B675E2"/>
    <w:rsid w:val="00B67ACB"/>
    <w:rsid w:val="00BA37CD"/>
    <w:rsid w:val="00BA4DD6"/>
    <w:rsid w:val="00BA5004"/>
    <w:rsid w:val="00BB50A1"/>
    <w:rsid w:val="00BD35A4"/>
    <w:rsid w:val="00BE1D11"/>
    <w:rsid w:val="00BE3343"/>
    <w:rsid w:val="00BF56DC"/>
    <w:rsid w:val="00C061BE"/>
    <w:rsid w:val="00C07998"/>
    <w:rsid w:val="00C106AB"/>
    <w:rsid w:val="00C27AA4"/>
    <w:rsid w:val="00C32535"/>
    <w:rsid w:val="00C34228"/>
    <w:rsid w:val="00C365C4"/>
    <w:rsid w:val="00C37D5F"/>
    <w:rsid w:val="00C40CFC"/>
    <w:rsid w:val="00C4589F"/>
    <w:rsid w:val="00C61956"/>
    <w:rsid w:val="00C72313"/>
    <w:rsid w:val="00C74838"/>
    <w:rsid w:val="00C84572"/>
    <w:rsid w:val="00C85FA1"/>
    <w:rsid w:val="00C86505"/>
    <w:rsid w:val="00C92773"/>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4501"/>
    <w:rsid w:val="00D45025"/>
    <w:rsid w:val="00D573A0"/>
    <w:rsid w:val="00D74482"/>
    <w:rsid w:val="00D75CDE"/>
    <w:rsid w:val="00D7607B"/>
    <w:rsid w:val="00D76169"/>
    <w:rsid w:val="00D8320C"/>
    <w:rsid w:val="00D8383E"/>
    <w:rsid w:val="00D840DB"/>
    <w:rsid w:val="00D95AA6"/>
    <w:rsid w:val="00D96A24"/>
    <w:rsid w:val="00DA7AAF"/>
    <w:rsid w:val="00DB20E0"/>
    <w:rsid w:val="00DC5DA1"/>
    <w:rsid w:val="00DC6CA0"/>
    <w:rsid w:val="00DE2205"/>
    <w:rsid w:val="00DE6C69"/>
    <w:rsid w:val="00E01668"/>
    <w:rsid w:val="00E07DB2"/>
    <w:rsid w:val="00E1151E"/>
    <w:rsid w:val="00E2334A"/>
    <w:rsid w:val="00E5021D"/>
    <w:rsid w:val="00E71874"/>
    <w:rsid w:val="00E85DD6"/>
    <w:rsid w:val="00E96BA7"/>
    <w:rsid w:val="00EA48BA"/>
    <w:rsid w:val="00EA70DA"/>
    <w:rsid w:val="00EB4708"/>
    <w:rsid w:val="00ED3DD7"/>
    <w:rsid w:val="00EF4788"/>
    <w:rsid w:val="00F01CC0"/>
    <w:rsid w:val="00F05352"/>
    <w:rsid w:val="00F24845"/>
    <w:rsid w:val="00F40D1A"/>
    <w:rsid w:val="00F42281"/>
    <w:rsid w:val="00F4444B"/>
    <w:rsid w:val="00F46423"/>
    <w:rsid w:val="00F6418B"/>
    <w:rsid w:val="00F83BF5"/>
    <w:rsid w:val="00F85A0B"/>
    <w:rsid w:val="00FB6433"/>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B28AB-D2D0-4CE2-AFA0-E176D94E0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F8053105.dotm</Template>
  <TotalTime>1201</TotalTime>
  <Pages>31</Pages>
  <Words>7013</Words>
  <Characters>39978</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106</cp:revision>
  <dcterms:created xsi:type="dcterms:W3CDTF">2018-10-29T01:31:00Z</dcterms:created>
  <dcterms:modified xsi:type="dcterms:W3CDTF">2018-11-30T06:05:00Z</dcterms:modified>
</cp:coreProperties>
</file>