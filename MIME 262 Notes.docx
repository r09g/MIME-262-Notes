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7AF84FA" w14:textId="1CBE1964" w:rsidR="0021497C" w:rsidRPr="00FD744A" w:rsidRDefault="008B6752" w:rsidP="0084103A">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BC83D9" w14:textId="77777777" w:rsidR="003F0C1C" w:rsidRPr="00FD744A" w:rsidRDefault="003F0C1C" w:rsidP="003F0C1C">
      <w:pPr>
        <w:rPr>
          <w:noProof/>
          <w:lang w:val="en-CA"/>
        </w:rPr>
      </w:pP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0B40881D" w:rsidR="00177E9F" w:rsidRPr="00FD744A" w:rsidRDefault="00177E9F" w:rsidP="0021497C">
      <w:pPr>
        <w:rPr>
          <w:noProof/>
          <w:lang w:val="en-CA"/>
        </w:rPr>
      </w:pP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927125">
      <w:pPr>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1A50FF" w:rsidRPr="00927125" w:rsidRDefault="001A50FF">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1A50FF" w:rsidRPr="00927125" w:rsidRDefault="001A50FF">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77777777" w:rsidR="00CB6911" w:rsidRPr="00FD744A" w:rsidRDefault="00CB6911" w:rsidP="00EF4788">
      <w:pPr>
        <w:rPr>
          <w:b/>
          <w:noProof/>
          <w:lang w:val="en-CA"/>
        </w:rPr>
      </w:pP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0AE17B43" w:rsidR="002A1E16" w:rsidRPr="00FD744A" w:rsidRDefault="002A1E16" w:rsidP="00EF4788">
      <w:pPr>
        <w:rPr>
          <w:noProof/>
          <w:lang w:val="en-CA"/>
        </w:rPr>
      </w:pPr>
    </w:p>
    <w:p w14:paraId="07426B19" w14:textId="55ED87C0" w:rsidR="002A1E16" w:rsidRPr="00FD744A" w:rsidRDefault="002A1E16"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rPr>
        <w:t>3D Crystal Structure</w:t>
      </w:r>
      <w:r w:rsidR="00C97821" w:rsidRPr="00FD744A">
        <w:rPr>
          <w:noProof/>
          <w:lang w:val="en-CA"/>
        </w:rPr>
        <w:t xml:space="preserve"> – </w:t>
      </w:r>
      <w:r w:rsidR="00C97821" w:rsidRPr="00FD744A">
        <w:rPr>
          <w:b/>
          <w:noProof/>
          <w:lang w:val="en-CA"/>
        </w:rPr>
        <w:t>Lattice Points</w:t>
      </w:r>
    </w:p>
    <w:p w14:paraId="168FBCF7" w14:textId="253CC351" w:rsidR="002A1E16" w:rsidRPr="00FD744A" w:rsidRDefault="002A1E16" w:rsidP="00EF4788">
      <w:pPr>
        <w:rPr>
          <w:noProof/>
          <w:lang w:val="en-CA"/>
        </w:rPr>
      </w:pPr>
    </w:p>
    <w:p w14:paraId="55CA4C33" w14:textId="29F3F4CD" w:rsidR="002A1E16" w:rsidRPr="00FD744A" w:rsidRDefault="002A1E16" w:rsidP="00EF4788">
      <w:pPr>
        <w:rPr>
          <w:noProof/>
          <w:lang w:val="en-CA"/>
        </w:rPr>
      </w:pPr>
      <w:r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61627D6D" w14:textId="5506381D"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4862BBB"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1A50FF"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BA9C1A2" w:rsidR="00D75CDE" w:rsidRPr="00FD744A" w:rsidRDefault="00D75CDE" w:rsidP="00980286">
      <w:pPr>
        <w:rPr>
          <w:noProof/>
          <w:lang w:val="en-CA"/>
        </w:rPr>
      </w:pP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EF4788">
      <w:pPr>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07221B68" w14:textId="12149616" w:rsidR="006609CF" w:rsidRPr="00FD744A" w:rsidRDefault="006609CF" w:rsidP="00EF4788">
      <w:pPr>
        <w:rPr>
          <w:b/>
          <w:noProof/>
          <w:lang w:val="en-CA" w:eastAsia="zh-CN"/>
        </w:rPr>
      </w:pPr>
      <w:r w:rsidRPr="00FD744A">
        <w:rPr>
          <w:b/>
          <w:noProof/>
          <w:lang w:val="en-CA" w:eastAsia="zh-CN"/>
        </w:rPr>
        <w:t>Voids in Crystal Structures</w:t>
      </w:r>
    </w:p>
    <w:p w14:paraId="1D5ADB35" w14:textId="77777777" w:rsidR="006609CF" w:rsidRPr="00FD744A" w:rsidRDefault="006609CF" w:rsidP="00EF4788">
      <w:pPr>
        <w:rPr>
          <w:noProof/>
          <w:lang w:val="en-CA" w:eastAsia="zh-CN"/>
        </w:rPr>
      </w:pP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EF4788">
      <w:pPr>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020117">
      <w:pPr>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lastRenderedPageBreak/>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FD744A" w:rsidRDefault="00020117" w:rsidP="00EF4788">
      <w:pPr>
        <w:rPr>
          <w:noProof/>
          <w:lang w:val="en-CA" w:eastAsia="zh-CN"/>
        </w:rPr>
      </w:pPr>
      <w:r w:rsidRPr="00FD744A">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EF4788">
      <w:pPr>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1026E45D" w14:textId="5DC89131" w:rsidR="00052A87" w:rsidRPr="00FD744A" w:rsidRDefault="00052A87" w:rsidP="00EF4788">
      <w:pPr>
        <w:rPr>
          <w:noProof/>
          <w:u w:val="single"/>
          <w:lang w:val="en-CA" w:eastAsia="zh-CN"/>
        </w:rPr>
      </w:pPr>
      <w:r w:rsidRPr="00FD744A">
        <w:rPr>
          <w:noProof/>
          <w:u w:val="single"/>
          <w:lang w:val="en-CA" w:eastAsia="zh-CN"/>
        </w:rPr>
        <w:t>1. Non-ionic Compound</w:t>
      </w:r>
    </w:p>
    <w:p w14:paraId="7276DE30" w14:textId="17A199E1" w:rsidR="00052A87" w:rsidRPr="00FD744A" w:rsidRDefault="00052A87" w:rsidP="00EF4788">
      <w:pPr>
        <w:rPr>
          <w:noProof/>
          <w:lang w:val="en-CA" w:eastAsia="zh-CN"/>
        </w:rPr>
      </w:pPr>
      <w:r w:rsidRPr="00FD744A">
        <w:rPr>
          <w:noProof/>
          <w:lang w:val="en-CA" w:eastAsia="zh-CN"/>
        </w:rPr>
        <w:t>Two types of point defects: vacancy and interstitialcy</w:t>
      </w:r>
      <w:r w:rsidR="00B67ACB" w:rsidRPr="00FD744A">
        <w:rPr>
          <w:noProof/>
          <w:lang w:val="en-CA" w:eastAsia="zh-CN"/>
        </w:rPr>
        <w:t xml:space="preserve"> (high energy defect)</w:t>
      </w:r>
    </w:p>
    <w:p w14:paraId="219B8A8E" w14:textId="2F9F4101" w:rsidR="00052A87" w:rsidRPr="00FD744A"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FD744A" w:rsidRDefault="00020117" w:rsidP="00EF4788">
      <w:pPr>
        <w:rPr>
          <w:noProof/>
          <w:lang w:val="en-CA" w:eastAsia="zh-CN"/>
        </w:rPr>
      </w:pPr>
    </w:p>
    <w:p w14:paraId="7EDD764F" w14:textId="6873BBAA" w:rsidR="00424C76" w:rsidRPr="00FD744A" w:rsidRDefault="00052A87" w:rsidP="00EF4788">
      <w:pPr>
        <w:rPr>
          <w:noProof/>
          <w:u w:val="single"/>
          <w:lang w:val="en-CA" w:eastAsia="zh-CN"/>
        </w:rPr>
      </w:pPr>
      <w:r w:rsidRPr="00FD744A">
        <w:rPr>
          <w:noProof/>
          <w:u w:val="single"/>
          <w:lang w:val="en-CA" w:eastAsia="zh-CN"/>
        </w:rPr>
        <w:t>2. Ionic Compound</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Schottky Defect: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Frenkel Defect: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FD744A" w:rsidRDefault="00B67ACB" w:rsidP="00EF4788">
      <w:pPr>
        <w:rPr>
          <w:noProof/>
          <w:lang w:val="en-CA" w:eastAsia="zh-CN"/>
        </w:rPr>
      </w:pPr>
      <w:r w:rsidRPr="00FD744A">
        <w:rPr>
          <w:noProof/>
          <w:lang w:val="en-CA" w:eastAsia="zh-CN"/>
        </w:rPr>
        <w:t>- Anti-site Defect: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Phosphorous Doping: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Boron Doping: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EF4788">
      <w:pPr>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lastRenderedPageBreak/>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lastRenderedPageBreak/>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16533DDB" w:rsidR="0050674E" w:rsidRPr="00FD744A" w:rsidRDefault="0050674E"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EF4788">
      <w:pPr>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1ECE9550" w:rsidR="00187378" w:rsidRPr="00FD744A" w:rsidRDefault="00187378" w:rsidP="00EF4788">
      <w:pPr>
        <w:rPr>
          <w:noProof/>
          <w:lang w:val="en-CA" w:eastAsia="zh-CN"/>
        </w:rPr>
      </w:pPr>
      <w:r w:rsidRPr="00FD744A">
        <w:rPr>
          <w:noProof/>
          <w:lang w:val="en-CA" w:eastAsia="zh-CN"/>
        </w:rPr>
        <w:t>Crystalline Structure: Ordered</w:t>
      </w:r>
    </w:p>
    <w:p w14:paraId="7642E312" w14:textId="5B75E83B" w:rsidR="00187378" w:rsidRPr="00FD744A" w:rsidRDefault="00187378" w:rsidP="00EF4788">
      <w:pPr>
        <w:rPr>
          <w:noProof/>
          <w:lang w:val="en-CA" w:eastAsia="zh-CN"/>
        </w:rPr>
      </w:pPr>
      <w:r w:rsidRPr="00FD744A">
        <w:rPr>
          <w:noProof/>
          <w:lang w:val="en-CA" w:eastAsia="zh-CN"/>
        </w:rPr>
        <w:t>Amorphous Material: Random, “glass”</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55BD3DE5" w14:textId="77777777" w:rsidR="000273DB" w:rsidRPr="00FD744A" w:rsidRDefault="000273DB" w:rsidP="00EF4788">
      <w:pPr>
        <w:rPr>
          <w:noProof/>
          <w:u w:val="single"/>
          <w:lang w:val="en-CA" w:eastAsia="zh-CN"/>
        </w:rPr>
      </w:pP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Configuration of polymer types A, B:</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Configuration of R-groups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FD744A" w:rsidRDefault="0085346D" w:rsidP="00EF4788">
      <w:pPr>
        <w:rPr>
          <w:noProof/>
          <w:lang w:val="en-CA" w:eastAsia="zh-CN"/>
        </w:rPr>
      </w:pPr>
      <w:r w:rsidRPr="00FD744A">
        <w:rPr>
          <w:noProof/>
          <w:lang w:val="en-CA" w:eastAsia="zh-CN"/>
        </w:rPr>
        <w:t>Shape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56C9843E" w:rsidR="0085346D" w:rsidRPr="00FD744A" w:rsidRDefault="0085346D" w:rsidP="00EF4788">
      <w:pPr>
        <w:rPr>
          <w:b/>
          <w:noProof/>
          <w:lang w:val="en-CA" w:eastAsia="zh-CN"/>
        </w:rPr>
      </w:pPr>
      <w:r w:rsidRPr="00FD744A">
        <w:rPr>
          <w:b/>
          <w:noProof/>
          <w:lang w:val="en-CA" w:eastAsia="zh-CN"/>
        </w:rPr>
        <w:t>Network Polymers</w:t>
      </w:r>
    </w:p>
    <w:p w14:paraId="0BE31A04" w14:textId="004795FB" w:rsidR="0085346D" w:rsidRPr="00FD744A" w:rsidRDefault="0085346D" w:rsidP="00EF4788">
      <w:pPr>
        <w:rPr>
          <w:noProof/>
          <w:lang w:val="en-CA" w:eastAsia="zh-CN"/>
        </w:rPr>
      </w:pPr>
      <w:r w:rsidRPr="00FD744A">
        <w:rPr>
          <w:noProof/>
          <w:lang w:val="en-CA" w:eastAsia="zh-CN"/>
        </w:rPr>
        <w:t>Due to multi-directional bonds:</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FD744A">
        <w:rPr>
          <w:noProof/>
          <w:lang w:val="en-CA" w:eastAsia="zh-CN"/>
        </w:rPr>
        <w:t>Due to crosslinks: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5E3F2983" w:rsidR="004E4D4B" w:rsidRPr="00FD744A" w:rsidRDefault="004E4D4B" w:rsidP="00EF4788">
      <w:pPr>
        <w:rPr>
          <w:noProof/>
          <w:lang w:val="en-CA" w:eastAsia="zh-CN"/>
        </w:rPr>
      </w:pPr>
      <w:r w:rsidRPr="00FD744A">
        <w:rPr>
          <w:noProof/>
          <w:u w:val="single"/>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EF4788">
      <w:pPr>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lastRenderedPageBreak/>
        <w:t xml:space="preserve">Chapter 7 </w:t>
      </w:r>
      <w:r w:rsidR="00F46423" w:rsidRPr="00FD744A">
        <w:rPr>
          <w:b/>
          <w:noProof/>
          <w:highlight w:val="yellow"/>
          <w:u w:val="single"/>
          <w:lang w:val="en-CA" w:eastAsia="zh-CN"/>
        </w:rPr>
        <w:t>Entropy</w:t>
      </w:r>
    </w:p>
    <w:p w14:paraId="3A0C082E" w14:textId="44D232BD" w:rsidR="00F46423" w:rsidRPr="00FD744A" w:rsidRDefault="00F46423" w:rsidP="00EF4788">
      <w:pPr>
        <w:rPr>
          <w:noProof/>
          <w:lang w:val="en-CA" w:eastAsia="zh-CN"/>
        </w:rPr>
      </w:pPr>
      <w:r w:rsidRPr="00FD744A">
        <w:rPr>
          <w:noProof/>
          <w:lang w:val="en-CA" w:eastAsia="zh-CN"/>
        </w:rPr>
        <w:t>Entropy is a measure of disorder that occurs due to systems trying to achieve thermodynamic equilibrium. Entropy can be characterized by mixing</w:t>
      </w:r>
      <w:r w:rsidRPr="00FD744A">
        <w:rPr>
          <w:noProof/>
          <w:lang w:val="en-CA"/>
        </w:rPr>
        <w:t xml:space="preserve"> and more introduced randomness.</w:t>
      </w:r>
    </w:p>
    <w:p w14:paraId="4A7DBC2F" w14:textId="20B76B65" w:rsidR="00F46423" w:rsidRPr="00FD744A" w:rsidRDefault="00F46423" w:rsidP="00EF4788">
      <w:pPr>
        <w:rPr>
          <w:noProof/>
          <w:lang w:val="en-CA" w:eastAsia="zh-CN"/>
        </w:rPr>
      </w:pPr>
    </w:p>
    <w:p w14:paraId="379FD4CA" w14:textId="60CEE37B" w:rsidR="00F46423" w:rsidRPr="00FD744A" w:rsidRDefault="00F46423" w:rsidP="00EF4788">
      <w:pPr>
        <w:rPr>
          <w:noProof/>
          <w:lang w:val="en-CA" w:eastAsia="zh-CN"/>
        </w:rPr>
      </w:pPr>
      <w:r w:rsidRPr="00FD744A">
        <w:rPr>
          <w:noProof/>
          <w:lang w:val="en-CA" w:eastAsia="zh-CN"/>
        </w:rPr>
        <w:t xml:space="preserve">- For an adiabatic process: </w:t>
      </w:r>
      <w:r w:rsidRPr="00FD744A">
        <w:rPr>
          <w:rFonts w:ascii="delta" w:hAnsi="delta"/>
          <w:noProof/>
          <w:lang w:val="en-CA" w:eastAsia="zh-CN"/>
        </w:rPr>
        <w:t>d</w:t>
      </w:r>
      <w:r w:rsidRPr="00FD744A">
        <w:rPr>
          <w:noProof/>
          <w:lang w:val="en-CA" w:eastAsia="zh-CN"/>
        </w:rPr>
        <w:t>S &gt;= 0</w:t>
      </w:r>
    </w:p>
    <w:p w14:paraId="0F5D87AC" w14:textId="16FD7E51" w:rsidR="00F46423" w:rsidRPr="00FD744A" w:rsidRDefault="00F46423" w:rsidP="00EF4788">
      <w:pPr>
        <w:rPr>
          <w:noProof/>
          <w:lang w:val="en-CA" w:eastAsia="zh-CN"/>
        </w:rPr>
      </w:pPr>
      <w:r w:rsidRPr="00FD744A">
        <w:rPr>
          <w:noProof/>
          <w:lang w:val="en-CA" w:eastAsia="zh-CN"/>
        </w:rPr>
        <w:t>- dS = 0: reversible process</w:t>
      </w:r>
    </w:p>
    <w:p w14:paraId="15E3AD50" w14:textId="73F9E86A" w:rsidR="00F46423" w:rsidRPr="00FD744A" w:rsidRDefault="00F46423" w:rsidP="00EF4788">
      <w:pPr>
        <w:rPr>
          <w:noProof/>
          <w:lang w:val="en-CA" w:eastAsia="zh-CN"/>
        </w:rPr>
      </w:pPr>
      <w:r w:rsidRPr="00FD744A">
        <w:rPr>
          <w:noProof/>
          <w:lang w:val="en-CA" w:eastAsia="zh-CN"/>
        </w:rPr>
        <w:t>- dS &gt; 0: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EF4788">
      <w:pPr>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77777777" w:rsidR="00883B05" w:rsidRPr="00FD744A" w:rsidRDefault="00883B05" w:rsidP="00EF4788">
      <w:pPr>
        <w:rPr>
          <w:noProof/>
          <w:lang w:val="en-CA" w:eastAsia="zh-CN"/>
        </w:rPr>
      </w:pPr>
    </w:p>
    <w:p w14:paraId="173332A6" w14:textId="65A05521" w:rsidR="00F46423" w:rsidRPr="00FD744A" w:rsidRDefault="00F46423" w:rsidP="00F46423">
      <w:pPr>
        <w:rPr>
          <w:noProof/>
          <w:lang w:val="en-CA"/>
        </w:rPr>
      </w:pPr>
      <w:r w:rsidRPr="00FD744A">
        <w:rPr>
          <w:noProof/>
          <w:lang w:val="en-CA" w:eastAsia="zh-CN"/>
        </w:rPr>
        <w:t xml:space="preserve">Entropy </w:t>
      </w:r>
      <w:r w:rsidRPr="00FD744A">
        <w:rPr>
          <w:noProof/>
          <w:lang w:val="en-CA"/>
        </w:rPr>
        <w:t xml:space="preserve">S = </w:t>
      </w:r>
      <w:r w:rsidRPr="00FD744A">
        <w:rPr>
          <w:rFonts w:cstheme="minorHAnsi"/>
          <w:noProof/>
          <w:lang w:val="en-CA"/>
        </w:rPr>
        <w:t>ƒ</w:t>
      </w:r>
      <w:r w:rsidRPr="00FD744A">
        <w:rPr>
          <w:noProof/>
          <w:lang w:val="en-CA"/>
        </w:rPr>
        <w:t xml:space="preserve">(E, V, {N})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3AF76484" w14:textId="7CEC425A" w:rsidR="00F46423" w:rsidRPr="00FD744A" w:rsidRDefault="001A50FF"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0EBA84C3" w14:textId="77777777" w:rsidR="00F46423" w:rsidRPr="00FD744A" w:rsidRDefault="00F46423" w:rsidP="00F46423">
      <w:pPr>
        <w:rPr>
          <w:noProof/>
          <w:lang w:val="en-CA"/>
        </w:rPr>
      </w:pPr>
    </w:p>
    <w:p w14:paraId="1E8918AC" w14:textId="2483EF4E" w:rsidR="00F46423" w:rsidRPr="00FD744A" w:rsidRDefault="001A50FF"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74803B3B" w14:textId="766D339A" w:rsidR="00F46423" w:rsidRPr="00FD744A" w:rsidRDefault="00F46423" w:rsidP="00F46423">
      <w:pPr>
        <w:rPr>
          <w:noProof/>
          <w:lang w:val="en-CA"/>
        </w:rPr>
      </w:pPr>
    </w:p>
    <w:p w14:paraId="56618DCF" w14:textId="12D39925" w:rsidR="00F46423" w:rsidRPr="00FD744A" w:rsidRDefault="001A50FF"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1DD05CFF" w14:textId="5D8C767B" w:rsidR="00F46423" w:rsidRPr="00FD744A" w:rsidRDefault="00F46423" w:rsidP="00F46423">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Pr="00FD744A">
        <w:rPr>
          <w:noProof/>
          <w:lang w:val="en-CA"/>
        </w:rPr>
        <w:t xml:space="preserve"> component.</w:t>
      </w:r>
    </w:p>
    <w:p w14:paraId="31E38E8D" w14:textId="25F28A6A" w:rsidR="004E4D4B" w:rsidRPr="00FD744A" w:rsidRDefault="004E4D4B" w:rsidP="00EF4788">
      <w:pPr>
        <w:rPr>
          <w:noProof/>
          <w:lang w:val="en-CA" w:eastAsia="zh-CN"/>
        </w:rPr>
      </w:pP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2E5DA5C1" w:rsidR="00F46423" w:rsidRPr="00FD744A" w:rsidRDefault="00CA64A5" w:rsidP="00EF4788">
      <w:pPr>
        <w:rPr>
          <w:noProof/>
          <w:lang w:val="en-CA" w:eastAsia="zh-CN"/>
        </w:rPr>
      </w:pPr>
      <w:r w:rsidRPr="00FD744A">
        <w:rPr>
          <w:noProof/>
          <w:lang w:val="en-CA" w:eastAsia="zh-CN"/>
        </w:rPr>
        <w:t>- TdS is thermal work</w:t>
      </w:r>
    </w:p>
    <w:p w14:paraId="59ACB77A" w14:textId="09E0DA1E" w:rsidR="00CA64A5" w:rsidRPr="00FD744A" w:rsidRDefault="00CA64A5" w:rsidP="00EF4788">
      <w:pPr>
        <w:rPr>
          <w:noProof/>
          <w:lang w:val="en-CA" w:eastAsia="zh-CN"/>
        </w:rPr>
      </w:pPr>
      <w:r w:rsidRPr="00FD744A">
        <w:rPr>
          <w:noProof/>
          <w:lang w:val="en-CA" w:eastAsia="zh-CN"/>
        </w:rPr>
        <w:t>- PdV is mechanical work</w:t>
      </w:r>
    </w:p>
    <w:p w14:paraId="6B3F948B" w14:textId="2D839E7C" w:rsidR="00CA64A5" w:rsidRPr="00FD744A" w:rsidRDefault="00CA64A5" w:rsidP="00EF4788">
      <w:pPr>
        <w:rPr>
          <w:noProof/>
          <w:lang w:val="en-CA" w:eastAsia="zh-CN"/>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8CE06CF" w:rsidR="00CA64A5" w:rsidRPr="00FD744A" w:rsidRDefault="00CA64A5" w:rsidP="00EF4788">
      <w:pPr>
        <w:rPr>
          <w:noProof/>
          <w:lang w:val="en-CA"/>
        </w:rPr>
      </w:pPr>
      <m:oMathPara>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m:oMathPara>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EF4788">
      <w:pPr>
        <w:rPr>
          <w:b/>
          <w:noProof/>
          <w:lang w:val="en-CA" w:eastAsia="zh-CN"/>
        </w:rPr>
      </w:pPr>
      <w:r w:rsidRPr="00FD744A">
        <w:rPr>
          <w:b/>
          <w:noProof/>
          <w:lang w:val="en-CA" w:eastAsia="zh-CN"/>
        </w:rPr>
        <w:t>Equilibrium</w:t>
      </w:r>
    </w:p>
    <w:p w14:paraId="61CFE3DA" w14:textId="6813BEBC"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FD744A" w:rsidRDefault="007475F1" w:rsidP="00EF4788">
      <w:pPr>
        <w:rPr>
          <w:noProof/>
          <w:lang w:val="en-CA" w:eastAsia="zh-CN"/>
        </w:rPr>
      </w:pPr>
      <w:r w:rsidRPr="00FD744A">
        <w:rPr>
          <w:noProof/>
          <w:lang w:val="en-CA" w:eastAsia="zh-CN"/>
        </w:rPr>
        <w:t xml:space="preserve">- At equilibrium, ds/dx = 0. </w:t>
      </w:r>
    </w:p>
    <w:p w14:paraId="6DA2318E" w14:textId="101EB8E8" w:rsidR="007475F1" w:rsidRPr="00FD744A" w:rsidRDefault="007475F1" w:rsidP="00EF4788">
      <w:pPr>
        <w:rPr>
          <w:noProof/>
          <w:lang w:val="en-CA" w:eastAsia="zh-CN"/>
        </w:rPr>
      </w:pPr>
      <w:r w:rsidRPr="00FD744A">
        <w:rPr>
          <w:noProof/>
          <w:lang w:val="en-CA" w:eastAsia="zh-CN"/>
        </w:rPr>
        <w:t>- At stable equilibrium, ds/dx = 0 and ds &lt;= 0</w:t>
      </w:r>
    </w:p>
    <w:p w14:paraId="05A84C77" w14:textId="5B70B429" w:rsidR="007475F1" w:rsidRPr="00FD744A" w:rsidRDefault="007475F1" w:rsidP="00EF4788">
      <w:pPr>
        <w:rPr>
          <w:noProof/>
          <w:lang w:val="en-CA" w:eastAsia="zh-CN"/>
        </w:rPr>
      </w:pPr>
    </w:p>
    <w:p w14:paraId="0DBC7B17" w14:textId="75C5BCBC" w:rsidR="007475F1" w:rsidRPr="00FD744A" w:rsidRDefault="007475F1" w:rsidP="00EF4788">
      <w:pPr>
        <w:rPr>
          <w:noProof/>
          <w:lang w:val="en-CA" w:eastAsia="zh-CN"/>
        </w:rPr>
      </w:pPr>
      <w:r w:rsidRPr="00FD744A">
        <w:rPr>
          <w:noProof/>
          <w:lang w:val="en-CA" w:eastAsia="zh-CN"/>
        </w:rPr>
        <w:t>Equilibriums:</w:t>
      </w:r>
    </w:p>
    <w:p w14:paraId="3DE6749A" w14:textId="5E98C036" w:rsidR="007475F1" w:rsidRPr="00FD744A" w:rsidRDefault="007475F1" w:rsidP="00EF4788">
      <w:pPr>
        <w:rPr>
          <w:noProof/>
          <w:lang w:val="en-CA" w:eastAsia="zh-CN"/>
        </w:rPr>
      </w:pPr>
      <w:r w:rsidRPr="00FD744A">
        <w:rPr>
          <w:noProof/>
          <w:lang w:val="en-CA" w:eastAsia="zh-CN"/>
        </w:rPr>
        <w:t>- Diagram: An isolated system with two subsystems.</w:t>
      </w:r>
    </w:p>
    <w:p w14:paraId="094B4CF4" w14:textId="77777777" w:rsidR="007475F1" w:rsidRPr="00FD744A" w:rsidRDefault="007475F1" w:rsidP="00EF4788">
      <w:pPr>
        <w:rPr>
          <w:noProof/>
          <w:lang w:val="en-CA" w:eastAsia="zh-CN"/>
        </w:rPr>
      </w:pPr>
    </w:p>
    <w:p w14:paraId="61813301" w14:textId="758C4CE9" w:rsidR="007475F1" w:rsidRPr="00FD744A" w:rsidRDefault="007475F1" w:rsidP="00EF4788">
      <w:pPr>
        <w:rPr>
          <w:b/>
          <w:noProof/>
          <w:lang w:val="en-CA" w:eastAsia="zh-CN"/>
        </w:rPr>
      </w:pPr>
      <w:r w:rsidRPr="00FD744A">
        <w:rPr>
          <w:b/>
          <w:noProof/>
          <w:lang w:val="en-CA" w:eastAsia="zh-CN"/>
        </w:rPr>
        <w:t>Thermal Equilibrium</w:t>
      </w:r>
    </w:p>
    <w:p w14:paraId="71A67403" w14:textId="2BC33675" w:rsidR="007475F1" w:rsidRPr="00FD744A" w:rsidRDefault="007475F1" w:rsidP="00EF4788">
      <w:pPr>
        <w:rPr>
          <w:noProof/>
          <w:lang w:val="en-CA" w:eastAsia="zh-CN"/>
        </w:rPr>
      </w:pPr>
      <w:r w:rsidRPr="00FD744A">
        <w:rPr>
          <w:noProof/>
          <w:lang w:val="en-CA" w:eastAsia="zh-CN"/>
        </w:rPr>
        <w:t>Conditions: Hold V and {N} const,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7BC3C78C" w14:textId="72759630" w:rsidR="007475F1" w:rsidRPr="00FD744A" w:rsidRDefault="007475F1" w:rsidP="00EF4788">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1DE40717" w14:textId="601E68A7" w:rsidR="007475F1" w:rsidRPr="00FD744A" w:rsidRDefault="007475F1" w:rsidP="00EF4788">
      <w:pPr>
        <w:rPr>
          <w:noProof/>
          <w:lang w:val="en-CA" w:eastAsia="zh-CN"/>
        </w:rPr>
      </w:pPr>
      <w:r w:rsidRPr="00FD744A">
        <w:rPr>
          <w:noProof/>
          <w:lang w:val="en-CA" w:eastAsia="zh-CN"/>
        </w:rPr>
        <w:t>Result: T</w:t>
      </w:r>
      <w:r w:rsidRPr="00FD744A">
        <w:rPr>
          <w:noProof/>
          <w:vertAlign w:val="subscript"/>
          <w:lang w:val="en-CA" w:eastAsia="zh-CN"/>
        </w:rPr>
        <w:t>1</w:t>
      </w:r>
      <w:r w:rsidRPr="00FD744A">
        <w:rPr>
          <w:noProof/>
          <w:lang w:val="en-CA" w:eastAsia="zh-CN"/>
        </w:rPr>
        <w:t xml:space="preserve"> = T</w:t>
      </w:r>
      <w:r w:rsidRPr="00FD744A">
        <w:rPr>
          <w:noProof/>
          <w:vertAlign w:val="subscript"/>
          <w:lang w:val="en-CA" w:eastAsia="zh-CN"/>
        </w:rPr>
        <w:t>2</w:t>
      </w:r>
    </w:p>
    <w:p w14:paraId="09A1B566" w14:textId="1BB8BEA8" w:rsidR="007475F1" w:rsidRPr="00FD744A" w:rsidRDefault="007475F1" w:rsidP="00EF4788">
      <w:pPr>
        <w:rPr>
          <w:noProof/>
          <w:lang w:val="en-CA" w:eastAsia="zh-CN"/>
        </w:rPr>
      </w:pPr>
    </w:p>
    <w:p w14:paraId="1976FA24" w14:textId="688D3BEC" w:rsidR="007475F1" w:rsidRPr="00FD744A" w:rsidRDefault="007475F1" w:rsidP="00EF4788">
      <w:pPr>
        <w:rPr>
          <w:b/>
          <w:noProof/>
          <w:lang w:val="en-CA" w:eastAsia="zh-CN"/>
        </w:rPr>
      </w:pPr>
      <w:r w:rsidRPr="00FD744A">
        <w:rPr>
          <w:b/>
          <w:noProof/>
          <w:lang w:val="en-CA" w:eastAsia="zh-CN"/>
        </w:rPr>
        <w:t>Mechanical Equilibrium</w:t>
      </w:r>
    </w:p>
    <w:p w14:paraId="6252727E" w14:textId="1EAE59FA" w:rsidR="007475F1" w:rsidRPr="00FD744A" w:rsidRDefault="007475F1" w:rsidP="00EF4788">
      <w:pPr>
        <w:rPr>
          <w:noProof/>
          <w:lang w:val="en-CA" w:eastAsia="zh-CN"/>
        </w:rPr>
      </w:pPr>
      <w:r w:rsidRPr="00FD744A">
        <w:rPr>
          <w:noProof/>
          <w:lang w:val="en-CA" w:eastAsia="zh-CN"/>
        </w:rPr>
        <w:t>Conditions: T, {N} const,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p>
    <w:p w14:paraId="2EE76FB8" w14:textId="4F09D86B"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21BE89DD" w14:textId="1BFD1DFA" w:rsidR="007475F1" w:rsidRPr="00FD744A" w:rsidRDefault="007475F1" w:rsidP="00EF4788">
      <w:pPr>
        <w:rPr>
          <w:noProof/>
          <w:lang w:val="en-CA"/>
        </w:rPr>
      </w:pPr>
      <w:r w:rsidRPr="00FD744A">
        <w:rPr>
          <w:noProof/>
          <w:lang w:val="en-CA" w:eastAsia="zh-CN"/>
        </w:rPr>
        <w:t>Result: P</w:t>
      </w:r>
      <w:r w:rsidRPr="00FD744A">
        <w:rPr>
          <w:noProof/>
          <w:vertAlign w:val="subscript"/>
          <w:lang w:val="en-CA" w:eastAsia="zh-CN"/>
        </w:rPr>
        <w:t>1</w:t>
      </w:r>
      <w:r w:rsidRPr="00FD744A">
        <w:rPr>
          <w:noProof/>
          <w:lang w:val="en-CA" w:eastAsia="zh-CN"/>
        </w:rPr>
        <w:t xml:space="preserve"> = P</w:t>
      </w:r>
      <w:r w:rsidRPr="00FD744A">
        <w:rPr>
          <w:noProof/>
          <w:vertAlign w:val="subscript"/>
          <w:lang w:val="en-CA" w:eastAsia="zh-CN"/>
        </w:rPr>
        <w:t>2</w:t>
      </w:r>
    </w:p>
    <w:p w14:paraId="0774806C" w14:textId="1B6F5DC4" w:rsidR="007475F1" w:rsidRPr="00FD744A" w:rsidRDefault="007475F1" w:rsidP="00EF4788">
      <w:pPr>
        <w:rPr>
          <w:noProof/>
          <w:lang w:val="en-CA" w:eastAsia="zh-CN"/>
        </w:rPr>
      </w:pPr>
    </w:p>
    <w:p w14:paraId="1A6CFA54" w14:textId="2DC7790E" w:rsidR="007475F1" w:rsidRPr="00FD744A" w:rsidRDefault="007475F1" w:rsidP="00EF4788">
      <w:pPr>
        <w:rPr>
          <w:b/>
          <w:noProof/>
          <w:lang w:val="en-CA" w:eastAsia="zh-CN"/>
        </w:rPr>
      </w:pPr>
      <w:r w:rsidRPr="00FD744A">
        <w:rPr>
          <w:b/>
          <w:noProof/>
          <w:lang w:val="en-CA" w:eastAsia="zh-CN"/>
        </w:rPr>
        <w:t>Chemical Equilibrium</w:t>
      </w:r>
    </w:p>
    <w:p w14:paraId="5D738BB6" w14:textId="5CB866FC" w:rsidR="007475F1" w:rsidRPr="00FD744A" w:rsidRDefault="007475F1" w:rsidP="007475F1">
      <w:pPr>
        <w:rPr>
          <w:noProof/>
          <w:vertAlign w:val="subscript"/>
          <w:lang w:val="en-CA" w:eastAsia="zh-CN"/>
        </w:rPr>
      </w:pPr>
      <w:r w:rsidRPr="00FD744A">
        <w:rPr>
          <w:noProof/>
          <w:lang w:val="en-CA" w:eastAsia="zh-CN"/>
        </w:rPr>
        <w:t>Conditions: E, V const,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34C3BDAE" w14:textId="47C05517"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545079A7" w14:textId="388D337D"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1</w:t>
      </w:r>
      <w:r w:rsidRPr="00FD744A">
        <w:rPr>
          <w:noProof/>
          <w:lang w:val="en-CA"/>
        </w:rPr>
        <w:t xml:space="preserve"> =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2</w:t>
      </w:r>
    </w:p>
    <w:p w14:paraId="587BC72E" w14:textId="2953AB8A" w:rsidR="007475F1" w:rsidRPr="00FD744A" w:rsidRDefault="007475F1" w:rsidP="00EF4788">
      <w:pPr>
        <w:rPr>
          <w:noProof/>
          <w:lang w:val="en-CA" w:eastAsia="zh-CN"/>
        </w:rPr>
      </w:pPr>
    </w:p>
    <w:p w14:paraId="09E88662" w14:textId="7E5A73EC" w:rsidR="007475F1" w:rsidRPr="00FD744A" w:rsidRDefault="007475F1" w:rsidP="00EF4788">
      <w:pPr>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lastRenderedPageBreak/>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EF4788">
      <w:pPr>
        <w:rPr>
          <w:b/>
          <w:noProof/>
          <w:lang w:val="en-CA" w:eastAsia="zh-CN"/>
        </w:rPr>
      </w:pPr>
      <w:r w:rsidRPr="00FD744A">
        <w:rPr>
          <w:b/>
          <w:noProof/>
          <w:lang w:val="en-CA" w:eastAsia="zh-CN"/>
        </w:rPr>
        <w:t>Thermodynamic Potentials</w:t>
      </w:r>
    </w:p>
    <w:p w14:paraId="135D5DF0" w14:textId="1D520E2D" w:rsidR="007475F1" w:rsidRPr="00FD744A" w:rsidRDefault="004516E7" w:rsidP="00EF4788">
      <w:pPr>
        <w:rPr>
          <w:noProof/>
          <w:lang w:val="en-CA" w:eastAsia="zh-CN"/>
        </w:rPr>
      </w:pPr>
      <w:r w:rsidRPr="00FD744A">
        <w:rPr>
          <w:noProof/>
          <w:lang w:val="en-CA" w:eastAsia="zh-CN"/>
        </w:rPr>
        <w:t>- Maximization of S is equivalent to the minimization of E</w:t>
      </w:r>
      <w:r w:rsidRPr="00FD744A">
        <w:rPr>
          <w:noProof/>
          <w:lang w:val="en-CA" w:eastAsia="zh-CN"/>
        </w:rPr>
        <w:br/>
      </w:r>
    </w:p>
    <w:p w14:paraId="1808E2C9" w14:textId="27F10659" w:rsidR="004516E7" w:rsidRPr="00FD744A" w:rsidRDefault="004516E7" w:rsidP="00EF4788">
      <w:pPr>
        <w:rPr>
          <w:noProof/>
          <w:u w:val="single"/>
          <w:lang w:val="en-CA" w:eastAsia="zh-CN"/>
        </w:rPr>
      </w:pPr>
      <w:r w:rsidRPr="00FD744A">
        <w:rPr>
          <w:noProof/>
          <w:u w:val="single"/>
          <w:lang w:val="en-CA" w:eastAsia="zh-CN"/>
        </w:rPr>
        <w:t>Helmholtz Free Energy</w:t>
      </w:r>
    </w:p>
    <w:p w14:paraId="096905B1" w14:textId="7B8199FB"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D744A" w:rsidRDefault="004516E7" w:rsidP="004516E7">
      <w:pPr>
        <w:rPr>
          <w:noProof/>
          <w:vertAlign w:val="subscript"/>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56668954" w14:textId="6D68E969" w:rsidR="004516E7"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086D92C" w14:textId="6880BFE8" w:rsidR="008F143A"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FD744A" w:rsidRDefault="00160F8E" w:rsidP="004516E7">
      <w:pPr>
        <w:rPr>
          <w:noProof/>
          <w:lang w:val="en-CA" w:eastAsia="zh-CN"/>
        </w:rPr>
      </w:pPr>
    </w:p>
    <w:p w14:paraId="488E2967" w14:textId="60505654" w:rsidR="004516E7" w:rsidRPr="00FD744A" w:rsidRDefault="004516E7" w:rsidP="004516E7">
      <w:pPr>
        <w:rPr>
          <w:noProof/>
          <w:u w:val="single"/>
          <w:lang w:val="en-CA" w:eastAsia="zh-CN"/>
        </w:rPr>
      </w:pPr>
      <w:r w:rsidRPr="00FD744A">
        <w:rPr>
          <w:noProof/>
          <w:u w:val="single"/>
          <w:lang w:val="en-CA" w:eastAsia="zh-CN"/>
        </w:rPr>
        <w:t>Gibbs Free Energy</w:t>
      </w:r>
    </w:p>
    <w:p w14:paraId="050CBA46" w14:textId="3AD48115"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D744A" w:rsidRDefault="004516E7" w:rsidP="00EF4788">
      <w:pPr>
        <w:rPr>
          <w:noProof/>
          <w:lang w:val="en-CA" w:eastAsia="zh-CN"/>
        </w:rPr>
      </w:pPr>
      <w:r w:rsidRPr="00FD744A">
        <w:rPr>
          <w:noProof/>
          <w:lang w:val="en-CA" w:eastAsia="zh-CN"/>
        </w:rPr>
        <w:t>- Conditions: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r w:rsidRPr="00FD744A">
        <w:rPr>
          <w:noProof/>
          <w:lang w:val="en-CA" w:eastAsia="zh-CN"/>
        </w:rPr>
        <w: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40EA260F" w14:textId="1F73ED25" w:rsidR="004516E7" w:rsidRPr="00FD744A" w:rsidRDefault="004516E7" w:rsidP="00EF4788">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40713585" w14:textId="44277DB2"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FD744A" w:rsidRDefault="00160F8E" w:rsidP="00EF4788">
      <w:pPr>
        <w:rPr>
          <w:noProof/>
          <w:lang w:val="en-CA" w:eastAsia="zh-CN"/>
        </w:rPr>
      </w:pPr>
    </w:p>
    <w:p w14:paraId="49EA5342" w14:textId="4BEF93C2" w:rsidR="004516E7" w:rsidRPr="00FD744A" w:rsidRDefault="004516E7" w:rsidP="00EF4788">
      <w:pPr>
        <w:rPr>
          <w:noProof/>
          <w:u w:val="single"/>
          <w:lang w:val="en-CA" w:eastAsia="zh-CN"/>
        </w:rPr>
      </w:pPr>
      <w:r w:rsidRPr="00FD744A">
        <w:rPr>
          <w:noProof/>
          <w:u w:val="single"/>
          <w:lang w:val="en-CA" w:eastAsia="zh-CN"/>
        </w:rPr>
        <w:t>The Work Function</w:t>
      </w:r>
    </w:p>
    <w:p w14:paraId="1FF9228E" w14:textId="339744F4"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D744A" w:rsidRDefault="004516E7" w:rsidP="00EF4788">
      <w:pPr>
        <w:rPr>
          <w:noProof/>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r w:rsidRPr="00FD744A">
        <w:rPr>
          <w:noProof/>
          <w:lang w:val="en-CA" w:eastAsia="zh-CN"/>
        </w:rPr>
        <w: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493D291C" w14:textId="4A5F0551" w:rsidR="008F143A"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6F161799" w14:textId="45F4AD23" w:rsidR="008F143A"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FD744A" w:rsidRDefault="00160F8E" w:rsidP="00EF4788">
      <w:pPr>
        <w:rPr>
          <w:noProof/>
          <w:lang w:val="en-CA" w:eastAsia="zh-CN"/>
        </w:rPr>
      </w:pPr>
    </w:p>
    <w:p w14:paraId="69F1B760" w14:textId="2B9F337B" w:rsidR="00160F8E" w:rsidRPr="00FD744A" w:rsidRDefault="00160F8E" w:rsidP="00EF4788">
      <w:pPr>
        <w:rPr>
          <w:noProof/>
          <w:u w:val="single"/>
          <w:lang w:val="en-CA" w:eastAsia="zh-CN"/>
        </w:rPr>
      </w:pPr>
      <w:r w:rsidRPr="00FD744A">
        <w:rPr>
          <w:noProof/>
          <w:u w:val="single"/>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EF4788">
      <w:pPr>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lastRenderedPageBreak/>
        <w:t>- There is excess energy near the surface. Crystalline structures must have lower energy, or the solid would be driven to have more surfaces than the inside bulk.</w:t>
      </w:r>
    </w:p>
    <w:p w14:paraId="49C6BBB0" w14:textId="77777777" w:rsidR="00C365C4" w:rsidRPr="00FD744A" w:rsidRDefault="00C365C4" w:rsidP="00EF4788">
      <w:pPr>
        <w:rPr>
          <w:noProof/>
          <w:lang w:val="en-CA" w:eastAsia="zh-CN"/>
        </w:rPr>
      </w:pPr>
    </w:p>
    <w:p w14:paraId="1D354303" w14:textId="48A2E942" w:rsidR="00C365C4" w:rsidRPr="00FD744A" w:rsidRDefault="00C365C4" w:rsidP="00C365C4">
      <w:pPr>
        <w:rPr>
          <w:noProof/>
          <w:lang w:val="en-CA" w:eastAsia="zh-CN"/>
        </w:rPr>
      </w:pPr>
      <w:r w:rsidRPr="00FD744A">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FD744A" w:rsidRDefault="00C365C4" w:rsidP="00EF4788">
      <w:pPr>
        <w:rPr>
          <w:noProof/>
          <w:lang w:val="en-CA" w:eastAsia="zh-CN"/>
        </w:rPr>
      </w:pPr>
      <w:r w:rsidRPr="00FD744A">
        <w:rPr>
          <w:noProof/>
          <w:lang w:val="en-CA" w:eastAsia="zh-CN"/>
        </w:rPr>
        <w:t>E</w:t>
      </w:r>
      <w:r w:rsidRPr="00FD744A">
        <w:rPr>
          <w:noProof/>
          <w:vertAlign w:val="subscript"/>
          <w:lang w:val="en-CA" w:eastAsia="zh-CN"/>
        </w:rPr>
        <w:t>v</w:t>
      </w:r>
      <w:r w:rsidRPr="00FD744A">
        <w:rPr>
          <w:noProof/>
          <w:lang w:val="en-CA" w:eastAsia="zh-CN"/>
        </w:rPr>
        <w:t xml:space="preserve"> α: Energy / unit Volume α</w:t>
      </w:r>
    </w:p>
    <w:p w14:paraId="3469AE58" w14:textId="5721928C" w:rsidR="00C365C4" w:rsidRPr="00FD744A" w:rsidRDefault="00C365C4" w:rsidP="00EF4788">
      <w:pPr>
        <w:rPr>
          <w:noProof/>
          <w:lang w:val="en-CA" w:eastAsia="zh-CN"/>
        </w:rPr>
      </w:pPr>
      <w:r w:rsidRPr="00FD744A">
        <w:rPr>
          <w:noProof/>
          <w:lang w:val="en-CA" w:eastAsia="zh-CN"/>
        </w:rPr>
        <w:t>E</w:t>
      </w:r>
      <w:r w:rsidRPr="00FD744A">
        <w:rPr>
          <w:noProof/>
          <w:vertAlign w:val="superscript"/>
          <w:lang w:val="en-CA" w:eastAsia="zh-CN"/>
        </w:rPr>
        <w:t>S</w:t>
      </w:r>
      <w:r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319F2E2A" w:rsidR="00C365C4" w:rsidRPr="00FD744A" w:rsidRDefault="00C365C4" w:rsidP="00EF4788">
      <w:pPr>
        <w:rPr>
          <w:noProof/>
          <w:lang w:val="en-CA" w:eastAsia="zh-CN"/>
        </w:rPr>
      </w:pPr>
      <w:r w:rsidRPr="00FD744A">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FD744A" w:rsidRDefault="00C365C4" w:rsidP="00C365C4">
      <w:pPr>
        <w:rPr>
          <w:noProof/>
          <w:lang w:val="en-CA" w:eastAsia="zh-CN"/>
        </w:rPr>
      </w:pPr>
      <w:r w:rsidRPr="00FD744A">
        <w:rPr>
          <w:noProof/>
          <w:lang w:val="en-CA" w:eastAsia="zh-CN"/>
        </w:rPr>
        <w:t>Ω</w:t>
      </w:r>
      <w:r w:rsidRPr="00FD744A">
        <w:rPr>
          <w:noProof/>
          <w:vertAlign w:val="subscript"/>
          <w:lang w:val="en-CA" w:eastAsia="zh-CN"/>
        </w:rPr>
        <w:t>s</w:t>
      </w:r>
      <w:r w:rsidRPr="00FD744A">
        <w:rPr>
          <w:noProof/>
          <w:lang w:val="en-CA" w:eastAsia="zh-CN"/>
        </w:rPr>
        <w:t xml:space="preserve"> =σA </w:t>
      </w:r>
    </w:p>
    <w:p w14:paraId="42BAD2C8" w14:textId="2D67B3C5"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1A50FF"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1A50FF"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lastRenderedPageBreak/>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018D39E7" w14:textId="00E7BDC9" w:rsidR="00A84FD5" w:rsidRPr="00FD744A" w:rsidRDefault="002E6371" w:rsidP="0084103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5687DDB" w14:textId="24B114BD" w:rsidR="00A84FD5" w:rsidRPr="00FD744A" w:rsidRDefault="00A84FD5" w:rsidP="00EF4788">
      <w:pPr>
        <w:rPr>
          <w:noProof/>
          <w:lang w:val="en-CA"/>
        </w:rPr>
      </w:pPr>
    </w:p>
    <w:p w14:paraId="387559A6" w14:textId="444C94D6"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24098190"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Pr="00FD744A">
        <w:rPr>
          <w:noProof/>
          <w:lang w:val="en-CA" w:eastAsia="zh-CN"/>
        </w:rPr>
        <w:t xml:space="preserve"> is the amount of heat that can be stored in an electron or phonon.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4C15E77D" w14:textId="675AD392" w:rsidR="00170405" w:rsidRPr="00FD744A" w:rsidRDefault="00170405" w:rsidP="00A84FD5">
      <w:pPr>
        <w:rPr>
          <w:noProof/>
          <w:lang w:val="en-CA" w:eastAsia="zh-CN"/>
        </w:rPr>
      </w:pPr>
      <w:r w:rsidRPr="00FD744A">
        <w:rPr>
          <w:noProof/>
          <w:lang w:val="en-CA" w:eastAsia="zh-CN"/>
        </w:rPr>
        <w:t xml:space="preserve">- </w:t>
      </w:r>
      <w:r w:rsidR="000C5D73" w:rsidRPr="00FD744A">
        <w:rPr>
          <w:noProof/>
          <w:lang w:val="en-CA" w:eastAsia="zh-CN"/>
        </w:rPr>
        <w:t>Thermal energy kT becomes equal to the energy of a phonon with frequency w</w:t>
      </w:r>
      <w:r w:rsidR="000C5D73" w:rsidRPr="00FD744A">
        <w:rPr>
          <w:noProof/>
          <w:vertAlign w:val="subscript"/>
          <w:lang w:val="en-CA" w:eastAsia="zh-CN"/>
        </w:rPr>
        <w:t>D</w:t>
      </w:r>
      <w:r w:rsidR="00076511" w:rsidRPr="00FD744A">
        <w:rPr>
          <w:noProof/>
          <w:lang w:val="en-CA" w:eastAsia="zh-CN"/>
        </w:rPr>
        <w:t xml:space="preserve"> (cut off frequency). The Debye Temperature depends on the material.</w:t>
      </w:r>
    </w:p>
    <w:p w14:paraId="5014860B" w14:textId="497054A8" w:rsidR="000247A4" w:rsidRPr="00FD744A"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FD744A" w:rsidRDefault="00A84FD5"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09DD8738"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F683B" w:rsidRPr="00FD744A">
        <w:rPr>
          <w:noProof/>
          <w:u w:val="single"/>
          <w:lang w:val="en-CA" w:eastAsia="zh-CN"/>
        </w:rPr>
        <w:t>Phonons contribute less than electrons to thermal conductivity</w:t>
      </w:r>
      <w:r w:rsidR="0003331B" w:rsidRPr="00FD744A">
        <w:rPr>
          <w:noProof/>
          <w:u w:val="single"/>
          <w:lang w:val="en-CA" w:eastAsia="zh-CN"/>
        </w:rPr>
        <w:t xml:space="preserve"> (speed)</w:t>
      </w:r>
      <w:r w:rsidR="00E07DB2" w:rsidRPr="00FD744A">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79A02550" w:rsidR="007871C6" w:rsidRPr="00FD744A"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lastRenderedPageBreak/>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3140BB91" w:rsidR="007871C6" w:rsidRPr="00FD744A" w:rsidRDefault="007871C6" w:rsidP="00EF4788">
      <w:pPr>
        <w:rPr>
          <w:noProof/>
          <w:lang w:val="en-CA" w:eastAsia="zh-CN"/>
        </w:rPr>
      </w:pPr>
      <w:r w:rsidRPr="00FD744A">
        <w:rPr>
          <w:noProof/>
          <w:lang w:val="en-CA" w:eastAsia="zh-CN"/>
        </w:rPr>
        <w:t>1. If (</w:t>
      </w:r>
      <w:r w:rsidR="000247A4" w:rsidRPr="00FD744A">
        <w:rPr>
          <w:noProof/>
          <w:lang w:val="en-CA" w:eastAsia="zh-CN"/>
        </w:rPr>
        <w:t>E - E</w:t>
      </w:r>
      <w:r w:rsidR="000247A4" w:rsidRPr="00FD744A">
        <w:rPr>
          <w:noProof/>
          <w:vertAlign w:val="subscript"/>
          <w:lang w:val="en-CA" w:eastAsia="zh-CN"/>
        </w:rPr>
        <w:t>F</w:t>
      </w:r>
      <w:r w:rsidR="000247A4" w:rsidRPr="00FD744A">
        <w:rPr>
          <w:noProof/>
          <w:lang w:val="en-CA" w:eastAsia="zh-CN"/>
        </w:rPr>
        <w:t>) &gt;&gt; kT</w:t>
      </w:r>
    </w:p>
    <w:p w14:paraId="1B688A43" w14:textId="4C38B92E" w:rsidR="000247A4" w:rsidRPr="00FD744A" w:rsidRDefault="000247A4" w:rsidP="00EF4788">
      <w:pPr>
        <w:rPr>
          <w:noProof/>
          <w:lang w:val="en-CA"/>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 </m:t>
          </m:r>
        </m:oMath>
      </m:oMathPara>
    </w:p>
    <w:p w14:paraId="694F81F7" w14:textId="2A39DE76" w:rsidR="000247A4" w:rsidRPr="00FD744A" w:rsidRDefault="000247A4" w:rsidP="00EF4788">
      <w:pPr>
        <w:rPr>
          <w:noProof/>
          <w:lang w:val="en-CA" w:eastAsia="zh-CN"/>
        </w:rPr>
      </w:pPr>
    </w:p>
    <w:p w14:paraId="091826C4" w14:textId="0DD1111A" w:rsidR="000247A4" w:rsidRPr="00FD744A" w:rsidRDefault="000247A4" w:rsidP="00EF4788">
      <w:pPr>
        <w:rPr>
          <w:noProof/>
          <w:lang w:val="en-CA" w:eastAsia="zh-CN"/>
        </w:rPr>
      </w:pPr>
      <w:r w:rsidRPr="00FD744A">
        <w:rPr>
          <w:noProof/>
          <w:lang w:val="en-CA" w:eastAsia="zh-CN"/>
        </w:rPr>
        <w:t>2. If E = E</w:t>
      </w:r>
      <w:r w:rsidRPr="00FD744A">
        <w:rPr>
          <w:noProof/>
          <w:vertAlign w:val="subscript"/>
          <w:lang w:val="en-CA" w:eastAsia="zh-CN"/>
        </w:rPr>
        <w:t>F</w:t>
      </w:r>
    </w:p>
    <w:p w14:paraId="2889BCB5" w14:textId="3724E8C3"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m:t>
          </m:r>
          <m:r>
            <w:rPr>
              <w:rFonts w:ascii="Cambria Math" w:hAnsi="Cambria Math"/>
              <w:noProof/>
              <w:lang w:val="en-CA"/>
            </w:rPr>
            <m:t xml:space="preserve"> </m:t>
          </m:r>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6CEA5B47" w14:textId="4BA95DFC" w:rsidR="007871C6" w:rsidRPr="00FD744A" w:rsidRDefault="007871C6" w:rsidP="00EF4788">
      <w:pPr>
        <w:rPr>
          <w:noProof/>
          <w:lang w:val="en-CA" w:eastAsia="zh-CN"/>
        </w:rPr>
      </w:pPr>
    </w:p>
    <w:p w14:paraId="3B875AFF" w14:textId="0E176D01" w:rsidR="000247A4" w:rsidRPr="00FD744A" w:rsidRDefault="000247A4" w:rsidP="00EF4788">
      <w:pPr>
        <w:rPr>
          <w:noProof/>
          <w:lang w:val="en-CA" w:eastAsia="zh-CN"/>
        </w:rPr>
      </w:pPr>
      <w:r w:rsidRPr="00FD744A">
        <w:rPr>
          <w:noProof/>
          <w:lang w:val="en-CA" w:eastAsia="zh-CN"/>
        </w:rPr>
        <w:t>3. If (E – E</w:t>
      </w:r>
      <w:r w:rsidRPr="00FD744A">
        <w:rPr>
          <w:noProof/>
          <w:vertAlign w:val="subscript"/>
          <w:lang w:val="en-CA" w:eastAsia="zh-CN"/>
        </w:rPr>
        <w:t>F</w:t>
      </w:r>
      <w:r w:rsidRPr="00FD744A">
        <w:rPr>
          <w:noProof/>
          <w:lang w:val="en-CA" w:eastAsia="zh-CN"/>
        </w:rPr>
        <w:t>) &lt;&lt; kT</w:t>
      </w:r>
    </w:p>
    <w:p w14:paraId="33BD6893" w14:textId="499953D8"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 </m:t>
          </m:r>
        </m:oMath>
      </m:oMathPara>
    </w:p>
    <w:p w14:paraId="61824586" w14:textId="5DB20237" w:rsidR="007871C6" w:rsidRPr="00FD744A" w:rsidRDefault="007871C6" w:rsidP="00EF4788">
      <w:pPr>
        <w:rPr>
          <w:noProof/>
          <w:lang w:val="en-CA" w:eastAsia="zh-CN"/>
        </w:rPr>
      </w:pPr>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bookmarkStart w:id="0" w:name="_GoBack"/>
      <w:bookmarkEnd w:id="0"/>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0ED0E648" w14:textId="59725FA3" w:rsidR="000C5D73" w:rsidRPr="00FD744A" w:rsidRDefault="000C5D73" w:rsidP="001A50FF">
      <w:pPr>
        <w:shd w:val="clear" w:color="auto" w:fill="8DB3E2" w:themeFill="text2" w:themeFillTint="66"/>
        <w:rPr>
          <w:b/>
          <w:noProof/>
          <w:lang w:val="en-CA" w:eastAsia="zh-CN"/>
        </w:rPr>
      </w:pPr>
      <w:r w:rsidRPr="00FD744A">
        <w:rPr>
          <w:b/>
          <w:noProof/>
          <w:lang w:val="en-CA" w:eastAsia="zh-CN"/>
        </w:rPr>
        <w:t>The Vibrational Contribution to Specific Heat</w:t>
      </w:r>
    </w:p>
    <w:p w14:paraId="5AB92EE3" w14:textId="0D70074B" w:rsidR="000C5D73" w:rsidRDefault="00A06E5B" w:rsidP="00EF4788">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1DD484B7" w14:textId="44ACDB3B" w:rsidR="00A06E5B" w:rsidRPr="00FD744A" w:rsidRDefault="00A06E5B" w:rsidP="00EF4788">
      <w:pPr>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≈12Nk</m:t>
          </m:r>
          <m:sSup>
            <m:sSupPr>
              <m:ctrlPr>
                <w:rPr>
                  <w:rFonts w:ascii="Cambria Math" w:hAnsi="Cambria Math"/>
                  <w:i/>
                  <w:noProof/>
                  <w:lang w:val="en-CA"/>
                </w:rPr>
              </m:ctrlPr>
            </m:sSupPr>
            <m:e>
              <m:d>
                <m:dPr>
                  <m:ctrlPr>
                    <w:rPr>
                      <w:rFonts w:ascii="Cambria Math" w:hAnsi="Cambria Math"/>
                      <w:i/>
                      <w:noProof/>
                      <w:lang w:val="en-CA"/>
                    </w:rPr>
                  </m:ctrlPr>
                </m:dPr>
                <m:e>
                  <m:f>
                    <m:fPr>
                      <m:ctrlPr>
                        <w:rPr>
                          <w:rFonts w:ascii="Cambria Math" w:hAnsi="Cambria Math"/>
                          <w:i/>
                          <w:noProof/>
                          <w:lang w:val="en-CA"/>
                        </w:rPr>
                      </m:ctrlPr>
                    </m:fPr>
                    <m:num>
                      <m:r>
                        <w:rPr>
                          <w:rFonts w:ascii="Cambria Math" w:hAnsi="Cambria Math"/>
                          <w:noProof/>
                          <w:lang w:val="en-CA"/>
                        </w:rPr>
                        <m:t>2T</m:t>
                      </m:r>
                    </m:num>
                    <m:den>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den>
                  </m:f>
                </m:e>
              </m:d>
            </m:e>
            <m:sup>
              <m:r>
                <w:rPr>
                  <w:rFonts w:ascii="Cambria Math" w:hAnsi="Cambria Math"/>
                  <w:noProof/>
                  <w:lang w:val="en-CA"/>
                </w:rPr>
                <m:t>3</m:t>
              </m:r>
            </m:sup>
          </m:sSup>
        </m:oMath>
      </m:oMathPara>
    </w:p>
    <w:p w14:paraId="69089E13" w14:textId="18DD4372" w:rsidR="002927CC" w:rsidRDefault="00A06E5B" w:rsidP="00EF4788">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m:t>
            </m:r>
            <m:r>
              <w:rPr>
                <w:rFonts w:ascii="Cambria Math" w:hAnsi="Cambria Math"/>
                <w:noProof/>
                <w:lang w:val="en-CA"/>
              </w:rPr>
              <m: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2FDF0B64" w14:textId="27756B8B" w:rsidR="00A06E5B" w:rsidRPr="00FD744A" w:rsidRDefault="00A06E5B"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r>
            <w:rPr>
              <w:rFonts w:ascii="Cambria Math" w:hAnsi="Cambria Math"/>
              <w:noProof/>
              <w:lang w:val="en-CA" w:eastAsia="zh-CN"/>
            </w:rPr>
            <m:t>=3Nk</m:t>
          </m:r>
          <m:r>
            <w:rPr>
              <w:noProof/>
              <w:lang w:val="en-CA"/>
            </w:rPr>
            <w:br/>
          </m:r>
        </m:oMath>
      </m:oMathPara>
    </w:p>
    <w:p w14:paraId="7EB9844A" w14:textId="79607CCE"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lastRenderedPageBreak/>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3"/>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0EC0860D" w:rsidR="00076511" w:rsidRPr="00FD744A"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4"/>
                    <a:stretch>
                      <a:fillRect/>
                    </a:stretch>
                  </pic:blipFill>
                  <pic:spPr>
                    <a:xfrm>
                      <a:off x="0" y="0"/>
                      <a:ext cx="1930400" cy="1600200"/>
                    </a:xfrm>
                    <a:prstGeom prst="rect">
                      <a:avLst/>
                    </a:prstGeom>
                  </pic:spPr>
                </pic:pic>
              </a:graphicData>
            </a:graphic>
          </wp:inline>
        </w:drawing>
      </w:r>
    </w:p>
    <w:p w14:paraId="61D6AC55" w14:textId="51175234" w:rsidR="00C34228" w:rsidRPr="00FD744A" w:rsidRDefault="00076511" w:rsidP="00EF4788">
      <w:pPr>
        <w:rPr>
          <w:noProof/>
          <w:lang w:val="en-CA" w:eastAsia="zh-CN"/>
        </w:rPr>
      </w:pPr>
      <w:r w:rsidRPr="00FD744A">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5"/>
                    <a:stretch>
                      <a:fillRect/>
                    </a:stretch>
                  </pic:blipFill>
                  <pic:spPr>
                    <a:xfrm>
                      <a:off x="0" y="0"/>
                      <a:ext cx="3200400" cy="1193800"/>
                    </a:xfrm>
                    <a:prstGeom prst="rect">
                      <a:avLst/>
                    </a:prstGeom>
                  </pic:spPr>
                </pic:pic>
              </a:graphicData>
            </a:graphic>
          </wp:inline>
        </w:drawing>
      </w:r>
    </w:p>
    <w:p w14:paraId="1772ACD0" w14:textId="4669BF24" w:rsidR="00076511" w:rsidRPr="00FD744A" w:rsidRDefault="00076511" w:rsidP="00EF4788">
      <w:pPr>
        <w:rPr>
          <w:noProof/>
          <w:lang w:val="en-CA" w:eastAsia="zh-CN"/>
        </w:rPr>
      </w:pPr>
      <w:r w:rsidRPr="00FD744A">
        <w:rPr>
          <w:noProof/>
          <w:lang w:val="en-CA" w:eastAsia="zh-CN"/>
        </w:rPr>
        <w:t>The Holmholtz Free Energy: F = E - TS</w:t>
      </w:r>
      <w:r w:rsidRPr="00FD744A">
        <w:rPr>
          <w:noProof/>
          <w:vertAlign w:val="subscript"/>
          <w:lang w:val="en-CA" w:eastAsia="zh-CN"/>
        </w:rPr>
        <w:t>config</w:t>
      </w:r>
    </w:p>
    <w:p w14:paraId="2FDDF5D2" w14:textId="7BAFC426" w:rsidR="00076511" w:rsidRPr="00FD744A" w:rsidRDefault="00076511" w:rsidP="00EF4788">
      <w:pPr>
        <w:rPr>
          <w:noProof/>
          <w:lang w:val="en-CA" w:eastAsia="zh-CN"/>
        </w:rPr>
      </w:pPr>
      <w:r w:rsidRPr="00FD744A">
        <w:rPr>
          <w:noProof/>
          <w:lang w:val="en-CA" w:eastAsia="zh-CN"/>
        </w:rPr>
        <w:t>Take the derivative with respect to x, the composition and we find that as x -&gt; 0, the limit approaches negative infinity. Thus: more likely to form a mixture rather than a pure material.</w:t>
      </w:r>
    </w:p>
    <w:p w14:paraId="1FA7F738" w14:textId="1B1B2EF3" w:rsidR="002927CC" w:rsidRPr="00FD744A" w:rsidRDefault="002927CC" w:rsidP="00EF4788">
      <w:pPr>
        <w:rPr>
          <w:noProof/>
          <w:lang w:val="en-CA" w:eastAsia="zh-CN"/>
        </w:rPr>
      </w:pPr>
    </w:p>
    <w:p w14:paraId="7CE4D912" w14:textId="7F1D1DD0" w:rsidR="00076511" w:rsidRPr="00FD744A" w:rsidRDefault="00076511" w:rsidP="001A50FF">
      <w:pPr>
        <w:shd w:val="clear" w:color="auto" w:fill="8DB3E2" w:themeFill="text2" w:themeFillTint="66"/>
        <w:rPr>
          <w:b/>
          <w:noProof/>
          <w:lang w:val="en-CA" w:eastAsia="zh-CN"/>
        </w:rPr>
      </w:pPr>
      <w:r w:rsidRPr="00FD744A">
        <w:rPr>
          <w:b/>
          <w:noProof/>
          <w:lang w:val="en-CA" w:eastAsia="zh-CN"/>
        </w:rPr>
        <w:t>The Equilibrium Vacancy Concentration</w:t>
      </w:r>
    </w:p>
    <w:p w14:paraId="4306869C" w14:textId="645D5F78" w:rsidR="00076511" w:rsidRPr="00FD744A" w:rsidRDefault="00076511" w:rsidP="00EF4788">
      <w:pPr>
        <w:rPr>
          <w:noProof/>
          <w:lang w:val="en-CA" w:eastAsia="zh-CN"/>
        </w:rPr>
      </w:pPr>
      <w:r w:rsidRPr="00FD744A">
        <w:rPr>
          <w:noProof/>
          <w:lang w:val="en-CA" w:eastAsia="zh-CN"/>
        </w:rPr>
        <w:t>- The equilibrium concentration of vacancies that minimize Gibbs Free Energy</w:t>
      </w:r>
    </w:p>
    <w:p w14:paraId="53381510" w14:textId="29FD4022" w:rsidR="00076511" w:rsidRPr="00FD744A" w:rsidRDefault="00076511" w:rsidP="00EF4788">
      <w:pPr>
        <w:rPr>
          <w:noProof/>
          <w:lang w:val="en-CA" w:eastAsia="zh-CN"/>
        </w:rPr>
      </w:pPr>
      <w:r w:rsidRPr="00FD744A">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6"/>
                    <a:stretch>
                      <a:fillRect/>
                    </a:stretch>
                  </pic:blipFill>
                  <pic:spPr>
                    <a:xfrm>
                      <a:off x="0" y="0"/>
                      <a:ext cx="3162300" cy="1854200"/>
                    </a:xfrm>
                    <a:prstGeom prst="rect">
                      <a:avLst/>
                    </a:prstGeom>
                  </pic:spPr>
                </pic:pic>
              </a:graphicData>
            </a:graphic>
          </wp:inline>
        </w:drawing>
      </w:r>
    </w:p>
    <w:p w14:paraId="1AC45A59" w14:textId="77777777" w:rsidR="00C34228" w:rsidRPr="00FD744A" w:rsidRDefault="00C34228" w:rsidP="00EF4788">
      <w:pPr>
        <w:rPr>
          <w:noProof/>
          <w:lang w:val="en-CA" w:eastAsia="zh-CN"/>
        </w:rPr>
      </w:pPr>
    </w:p>
    <w:p w14:paraId="73922BBE" w14:textId="2F138439" w:rsidR="00C34228" w:rsidRPr="00FD744A" w:rsidRDefault="00C34228" w:rsidP="001A50FF">
      <w:pPr>
        <w:shd w:val="clear" w:color="auto" w:fill="8DB3E2" w:themeFill="text2" w:themeFillTint="66"/>
        <w:rPr>
          <w:b/>
          <w:noProof/>
          <w:lang w:val="en-CA" w:eastAsia="zh-CN"/>
        </w:rPr>
      </w:pPr>
      <w:r w:rsidRPr="00FD744A">
        <w:rPr>
          <w:b/>
          <w:noProof/>
          <w:lang w:val="en-CA" w:eastAsia="zh-CN"/>
        </w:rPr>
        <w:t>The Random Solid Solution</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285814F2" w14:textId="77777777" w:rsidR="00C34228" w:rsidRPr="00FD744A" w:rsidRDefault="00C34228" w:rsidP="00C34228">
      <w:pPr>
        <w:rPr>
          <w:noProof/>
          <w:lang w:val="en-CA" w:eastAsia="zh-CN"/>
        </w:rPr>
      </w:pPr>
    </w:p>
    <w:p w14:paraId="1F3495CC" w14:textId="346D34F0" w:rsidR="00C34228" w:rsidRPr="00FD744A" w:rsidRDefault="00C34228" w:rsidP="00EF4788">
      <w:pPr>
        <w:rPr>
          <w:noProof/>
          <w:lang w:val="en-CA" w:eastAsia="zh-CN"/>
        </w:rPr>
      </w:pPr>
      <w:r w:rsidRPr="00FD744A">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7"/>
                    <a:stretch>
                      <a:fillRect/>
                    </a:stretch>
                  </pic:blipFill>
                  <pic:spPr>
                    <a:xfrm>
                      <a:off x="0" y="0"/>
                      <a:ext cx="2298700" cy="457200"/>
                    </a:xfrm>
                    <a:prstGeom prst="rect">
                      <a:avLst/>
                    </a:prstGeom>
                  </pic:spPr>
                </pic:pic>
              </a:graphicData>
            </a:graphic>
          </wp:inline>
        </w:drawing>
      </w:r>
    </w:p>
    <w:p w14:paraId="5C94A2F8" w14:textId="5DF839F1" w:rsidR="00C34228" w:rsidRPr="00FD744A" w:rsidRDefault="00C34228" w:rsidP="00EF4788">
      <w:pPr>
        <w:rPr>
          <w:noProof/>
          <w:lang w:val="en-CA" w:eastAsia="zh-CN"/>
        </w:rPr>
      </w:pPr>
      <w:r w:rsidRPr="00FD744A">
        <w:rPr>
          <w:noProof/>
          <w:lang w:val="en-CA" w:eastAsia="zh-CN"/>
        </w:rPr>
        <w:t>Where V is the relative binding energy,</w:t>
      </w:r>
    </w:p>
    <w:p w14:paraId="16D3BA67" w14:textId="393E6B82" w:rsidR="00C34228" w:rsidRPr="00FD744A" w:rsidRDefault="00C34228" w:rsidP="00EF4788">
      <w:pPr>
        <w:rPr>
          <w:noProof/>
          <w:lang w:val="en-CA" w:eastAsia="zh-CN"/>
        </w:rPr>
      </w:pPr>
      <w:r w:rsidRPr="00FD744A">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8"/>
                    <a:stretch>
                      <a:fillRect/>
                    </a:stretch>
                  </pic:blipFill>
                  <pic:spPr>
                    <a:xfrm>
                      <a:off x="0" y="0"/>
                      <a:ext cx="1612900" cy="381000"/>
                    </a:xfrm>
                    <a:prstGeom prst="rect">
                      <a:avLst/>
                    </a:prstGeom>
                  </pic:spPr>
                </pic:pic>
              </a:graphicData>
            </a:graphic>
          </wp:inline>
        </w:drawing>
      </w:r>
    </w:p>
    <w:p w14:paraId="2AAF3E68" w14:textId="37229BE0"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45C2BCD6" w14:textId="5AD33D20" w:rsidR="00C34228" w:rsidRPr="00FD744A" w:rsidRDefault="00C34228" w:rsidP="00EF4788">
      <w:pPr>
        <w:rPr>
          <w:noProof/>
          <w:lang w:val="en-CA" w:eastAsia="zh-CN"/>
        </w:rPr>
      </w:pPr>
    </w:p>
    <w:p w14:paraId="74DCD73A" w14:textId="2CC4641B" w:rsidR="00C34228" w:rsidRPr="00FD744A" w:rsidRDefault="00C34228" w:rsidP="00EF4788">
      <w:pPr>
        <w:rPr>
          <w:noProof/>
          <w:lang w:val="en-CA" w:eastAsia="zh-CN"/>
        </w:rPr>
      </w:pPr>
      <w:r w:rsidRPr="00FD744A">
        <w:rPr>
          <w:noProof/>
          <w:lang w:val="en-CA" w:eastAsia="zh-CN"/>
        </w:rPr>
        <w:t>V&gt;0, V&lt;0, and V=0</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9"/>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10E77879" w:rsidR="005749F2" w:rsidRPr="00FD744A" w:rsidRDefault="005749F2" w:rsidP="00EF4788">
      <w:pPr>
        <w:rPr>
          <w:noProof/>
          <w:lang w:val="en-CA" w:eastAsia="zh-CN"/>
        </w:rPr>
      </w:pPr>
      <w:r w:rsidRPr="00FD744A">
        <w:rPr>
          <w:noProof/>
          <w:lang w:val="en-CA" w:eastAsia="zh-CN"/>
        </w:rPr>
        <w:t>- V = 0 means no preference of bonding</w:t>
      </w:r>
    </w:p>
    <w:p w14:paraId="1B057D8C" w14:textId="68C0C91E" w:rsidR="005749F2" w:rsidRPr="00FD744A" w:rsidRDefault="005749F2" w:rsidP="00EF4788">
      <w:pPr>
        <w:rPr>
          <w:noProof/>
          <w:lang w:val="en-CA" w:eastAsia="zh-CN"/>
        </w:rPr>
      </w:pPr>
      <w:r w:rsidRPr="00FD744A">
        <w:rPr>
          <w:noProof/>
          <w:lang w:val="en-CA" w:eastAsia="zh-CN"/>
        </w:rPr>
        <w:t>- V &gt; 0 BB and AA bonds preferred. Binding energy increase as number of AB bonds is increased</w:t>
      </w:r>
    </w:p>
    <w:p w14:paraId="69558150" w14:textId="35B1D266" w:rsidR="005749F2" w:rsidRPr="00FD744A" w:rsidRDefault="005749F2" w:rsidP="00EF4788">
      <w:pPr>
        <w:rPr>
          <w:noProof/>
          <w:lang w:val="en-CA" w:eastAsia="zh-CN"/>
        </w:rPr>
      </w:pPr>
      <w:r w:rsidRPr="00FD744A">
        <w:rPr>
          <w:noProof/>
          <w:lang w:val="en-CA" w:eastAsia="zh-CN"/>
        </w:rPr>
        <w:t>- V &lt; 0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FD744A" w:rsidRDefault="005749F2" w:rsidP="00EF4788">
      <w:pPr>
        <w:rPr>
          <w:noProof/>
          <w:u w:val="single"/>
          <w:lang w:val="en-CA" w:eastAsia="zh-CN"/>
        </w:rPr>
      </w:pPr>
      <w:r w:rsidRPr="00FD744A">
        <w:rPr>
          <w:noProof/>
          <w:u w:val="single"/>
          <w:lang w:val="en-CA" w:eastAsia="zh-CN"/>
        </w:rPr>
        <w:t>Free Energy Diagram</w:t>
      </w:r>
    </w:p>
    <w:p w14:paraId="65938D3E" w14:textId="724C8560" w:rsidR="005749F2" w:rsidRPr="00FD744A"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0"/>
                    <a:stretch>
                      <a:fillRect/>
                    </a:stretch>
                  </pic:blipFill>
                  <pic:spPr>
                    <a:xfrm>
                      <a:off x="0" y="0"/>
                      <a:ext cx="3204210" cy="1853565"/>
                    </a:xfrm>
                    <a:prstGeom prst="rect">
                      <a:avLst/>
                    </a:prstGeom>
                  </pic:spPr>
                </pic:pic>
              </a:graphicData>
            </a:graphic>
          </wp:inline>
        </w:drawing>
      </w:r>
    </w:p>
    <w:p w14:paraId="7CA59D4C" w14:textId="32194697" w:rsidR="005749F2" w:rsidRPr="00FD744A" w:rsidRDefault="005749F2" w:rsidP="00EF4788">
      <w:pPr>
        <w:rPr>
          <w:noProof/>
          <w:u w:val="single"/>
          <w:lang w:val="en-CA" w:eastAsia="zh-CN"/>
        </w:rPr>
      </w:pPr>
      <w:r w:rsidRPr="00FD744A">
        <w:rPr>
          <w:noProof/>
          <w:u w:val="single"/>
          <w:lang w:val="en-CA" w:eastAsia="zh-CN"/>
        </w:rPr>
        <w:t>F = E – TS. -TS decreases as T increases.</w:t>
      </w:r>
    </w:p>
    <w:p w14:paraId="5623848D" w14:textId="20F73B8B" w:rsidR="005749F2" w:rsidRPr="00FD744A" w:rsidRDefault="005749F2" w:rsidP="00EF4788">
      <w:pPr>
        <w:rPr>
          <w:noProof/>
          <w:lang w:val="en-CA" w:eastAsia="zh-CN"/>
        </w:rPr>
      </w:pPr>
      <w:r w:rsidRPr="00FD744A">
        <w:rPr>
          <w:noProof/>
          <w:lang w:val="en-CA" w:eastAsia="zh-CN"/>
        </w:rPr>
        <w:t xml:space="preserve">This graph shows the </w:t>
      </w:r>
      <w:r w:rsidRPr="00FD744A">
        <w:rPr>
          <w:noProof/>
          <w:u w:val="single"/>
          <w:lang w:val="en-CA" w:eastAsia="zh-CN"/>
        </w:rPr>
        <w:t>Miscibility Gap</w:t>
      </w:r>
      <w:r w:rsidRPr="00FD744A">
        <w:rPr>
          <w:noProof/>
          <w:lang w:val="en-CA" w:eastAsia="zh-CN"/>
        </w:rPr>
        <w:t>. For certain compositions x, two or more substances do not mix, but form two independent solutions. In this case, at T</w:t>
      </w:r>
      <w:r w:rsidRPr="00FD744A">
        <w:rPr>
          <w:noProof/>
          <w:vertAlign w:val="subscript"/>
          <w:lang w:val="en-CA" w:eastAsia="zh-CN"/>
        </w:rPr>
        <w:t>1</w:t>
      </w:r>
      <w:r w:rsidRPr="00FD744A">
        <w:rPr>
          <w:noProof/>
          <w:lang w:val="en-CA" w:eastAsia="zh-CN"/>
        </w:rPr>
        <w:t xml:space="preserve"> or T</w:t>
      </w:r>
      <w:r w:rsidRPr="00FD744A">
        <w:rPr>
          <w:noProof/>
          <w:vertAlign w:val="subscript"/>
          <w:lang w:val="en-CA" w:eastAsia="zh-CN"/>
        </w:rPr>
        <w:t>2</w:t>
      </w:r>
      <w:r w:rsidRPr="00FD744A">
        <w:rPr>
          <w:noProof/>
          <w:lang w:val="en-CA" w:eastAsia="zh-CN"/>
        </w:rPr>
        <w:t xml:space="preserve"> they will always mix. At T</w:t>
      </w:r>
      <w:r w:rsidRPr="00FD744A">
        <w:rPr>
          <w:noProof/>
          <w:vertAlign w:val="subscript"/>
          <w:lang w:val="en-CA" w:eastAsia="zh-CN"/>
        </w:rPr>
        <w:t>3</w:t>
      </w:r>
      <w:r w:rsidRPr="00FD744A">
        <w:rPr>
          <w:noProof/>
          <w:lang w:val="en-CA" w:eastAsia="zh-CN"/>
        </w:rPr>
        <w:t xml:space="preserve"> they will not always mix. T</w:t>
      </w:r>
      <w:r w:rsidRPr="00FD744A">
        <w:rPr>
          <w:noProof/>
          <w:vertAlign w:val="subscript"/>
          <w:lang w:val="en-CA" w:eastAsia="zh-CN"/>
        </w:rPr>
        <w:t>3</w:t>
      </w:r>
      <w:r w:rsidRPr="00FD744A">
        <w:rPr>
          <w:noProof/>
          <w:lang w:val="en-CA" w:eastAsia="zh-CN"/>
        </w:rPr>
        <w:t xml:space="preserve"> crosses the dotted line (no preference). Example of T</w:t>
      </w:r>
      <w:r w:rsidRPr="00FD744A">
        <w:rPr>
          <w:noProof/>
          <w:vertAlign w:val="subscript"/>
          <w:lang w:val="en-CA" w:eastAsia="zh-CN"/>
        </w:rPr>
        <w:t>1</w:t>
      </w:r>
      <w:r w:rsidRPr="00FD744A">
        <w:rPr>
          <w:noProof/>
          <w:lang w:val="en-CA" w:eastAsia="zh-CN"/>
        </w:rPr>
        <w:t xml:space="preserve"> is Silicon and Germanium.</w:t>
      </w:r>
    </w:p>
    <w:p w14:paraId="5B58A3F2" w14:textId="4927E993" w:rsidR="005749F2" w:rsidRPr="00FD744A" w:rsidRDefault="005749F2" w:rsidP="00EF4788">
      <w:pPr>
        <w:rPr>
          <w:noProof/>
          <w:u w:val="single"/>
          <w:lang w:val="en-CA" w:eastAsia="zh-CN"/>
        </w:rPr>
      </w:pPr>
    </w:p>
    <w:p w14:paraId="1B388652" w14:textId="77777777" w:rsidR="005749F2" w:rsidRPr="00FD744A" w:rsidRDefault="005749F2" w:rsidP="00EF4788">
      <w:pPr>
        <w:rPr>
          <w:noProof/>
          <w:u w:val="single"/>
          <w:lang w:val="en-CA" w:eastAsia="zh-CN"/>
        </w:rPr>
      </w:pPr>
    </w:p>
    <w:p w14:paraId="60BCE19B" w14:textId="6285AA10" w:rsidR="005749F2" w:rsidRPr="00FD744A" w:rsidRDefault="005749F2" w:rsidP="0084103A">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7FDD1B5D" w14:textId="47B408A8" w:rsidR="005749F2" w:rsidRPr="00FD744A" w:rsidRDefault="005749F2" w:rsidP="00EF4788">
      <w:pPr>
        <w:rPr>
          <w:noProof/>
          <w:lang w:val="en-CA" w:eastAsia="zh-CN"/>
        </w:rPr>
      </w:pPr>
      <w:r w:rsidRPr="00FD744A">
        <w:rPr>
          <w:noProof/>
          <w:lang w:val="en-CA" w:eastAsia="zh-CN"/>
        </w:rPr>
        <w:t>- The Gibbs Free Energy: G = E + PV – TS</w:t>
      </w:r>
    </w:p>
    <w:p w14:paraId="4A7FB95F" w14:textId="2099FC78" w:rsidR="005749F2" w:rsidRPr="00FD744A" w:rsidRDefault="005749F2" w:rsidP="00EF4788">
      <w:pPr>
        <w:rPr>
          <w:noProof/>
          <w:lang w:val="en-CA" w:eastAsia="zh-CN"/>
        </w:rPr>
      </w:pPr>
      <w:r w:rsidRPr="00FD744A">
        <w:rPr>
          <w:noProof/>
          <w:lang w:val="en-CA" w:eastAsia="zh-CN"/>
        </w:rPr>
        <w:t xml:space="preserve">- The derivative of G with respect to T is -S,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1"/>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44E82536" w14:textId="5733E4A2" w:rsidR="006E3061" w:rsidRPr="00FD744A" w:rsidRDefault="006E3061" w:rsidP="00EF4788">
      <w:pPr>
        <w:rPr>
          <w:noProof/>
          <w:lang w:val="en-CA" w:eastAsia="zh-CN"/>
        </w:rPr>
      </w:pPr>
      <w:r w:rsidRPr="00FD744A">
        <w:rPr>
          <w:noProof/>
          <w:lang w:val="en-CA" w:eastAsia="zh-CN"/>
        </w:rPr>
        <w:t>- The BCC is more open whereas a HCP is close packed, the BCC has more space, atoms can move freely, more entropy</w:t>
      </w:r>
    </w:p>
    <w:p w14:paraId="3178413E" w14:textId="6D6BB359" w:rsidR="00F05352" w:rsidRPr="00FD744A" w:rsidRDefault="00F05352" w:rsidP="00EF4788">
      <w:pPr>
        <w:rPr>
          <w:noProof/>
          <w:lang w:val="en-CA" w:eastAsia="zh-CN"/>
        </w:rPr>
      </w:pPr>
    </w:p>
    <w:p w14:paraId="57CC56A4" w14:textId="128151F0" w:rsidR="00F05352" w:rsidRPr="00FD744A" w:rsidRDefault="00F05352" w:rsidP="00EF4788">
      <w:pPr>
        <w:rPr>
          <w:b/>
          <w:noProof/>
          <w:lang w:val="en-CA" w:eastAsia="zh-CN"/>
        </w:rPr>
      </w:pPr>
      <w:r w:rsidRPr="00FD744A">
        <w:rPr>
          <w:b/>
          <w:noProof/>
          <w:lang w:val="en-CA" w:eastAsia="zh-CN"/>
        </w:rPr>
        <w:t>Two Component System</w:t>
      </w:r>
    </w:p>
    <w:p w14:paraId="0BADFEB7" w14:textId="770B91A4"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2"/>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1A50FF"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4E03DD5C" w:rsidR="005749F2" w:rsidRPr="00FD744A" w:rsidRDefault="001A50FF" w:rsidP="00EF4788">
      <w:pPr>
        <w:rPr>
          <w:noProof/>
          <w:lang w:val="en-CA" w:eastAsia="zh-CN"/>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79A30C42" w14:textId="16CD13AD" w:rsidR="005749F2" w:rsidRPr="00FD744A" w:rsidRDefault="005749F2" w:rsidP="00EF4788">
      <w:pPr>
        <w:rPr>
          <w:noProof/>
          <w:lang w:val="en-CA" w:eastAsia="zh-CN"/>
        </w:rPr>
      </w:pPr>
    </w:p>
    <w:p w14:paraId="54788334" w14:textId="23150D7A" w:rsidR="00BB50A1" w:rsidRPr="00FD744A" w:rsidRDefault="00BB50A1" w:rsidP="00EF4788">
      <w:pPr>
        <w:rPr>
          <w:b/>
          <w:noProof/>
          <w:lang w:val="en-CA" w:eastAsia="zh-CN"/>
        </w:rPr>
      </w:pPr>
      <w:r w:rsidRPr="00FD744A">
        <w:rPr>
          <w:b/>
          <w:noProof/>
          <w:lang w:val="en-CA" w:eastAsia="zh-CN"/>
        </w:rPr>
        <w:t>Lens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0F8CB672" w:rsidR="00D44501" w:rsidRPr="00FD744A" w:rsidRDefault="003A1B1E" w:rsidP="00EF4788">
      <w:pPr>
        <w:rPr>
          <w:noProof/>
          <w:lang w:val="en-CA" w:eastAsia="zh-CN"/>
        </w:rPr>
      </w:pPr>
      <w:r w:rsidRPr="00FD744A">
        <w:rPr>
          <w:noProof/>
          <w:lang w:val="en-CA" w:eastAsia="zh-CN"/>
        </w:rPr>
        <w:lastRenderedPageBreak/>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4"/>
                    <a:stretch>
                      <a:fillRect/>
                    </a:stretch>
                  </pic:blipFill>
                  <pic:spPr>
                    <a:xfrm>
                      <a:off x="0" y="0"/>
                      <a:ext cx="3204210" cy="2385060"/>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75BF122A" w:rsidR="005749F2" w:rsidRPr="00FD744A" w:rsidRDefault="00BB50A1" w:rsidP="00EF4788">
      <w:pPr>
        <w:rPr>
          <w:noProof/>
          <w:lang w:val="en-CA" w:eastAsia="zh-CN"/>
        </w:rPr>
      </w:pPr>
      <w:r w:rsidRPr="00FD744A">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5"/>
                    <a:stretch>
                      <a:fillRect/>
                    </a:stretch>
                  </pic:blipFill>
                  <pic:spPr>
                    <a:xfrm>
                      <a:off x="0" y="0"/>
                      <a:ext cx="2882900" cy="219710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229B50D" w14:textId="1AFCCAFF" w:rsidR="006871C4" w:rsidRPr="00FD744A" w:rsidRDefault="006871C4" w:rsidP="00EF4788">
      <w:pPr>
        <w:rPr>
          <w:noProof/>
          <w:lang w:val="en-CA" w:eastAsia="zh-CN"/>
        </w:rPr>
      </w:pPr>
      <w:r w:rsidRPr="00FD744A">
        <w:rPr>
          <w:rFonts w:cstheme="minorHAnsi"/>
          <w:noProof/>
          <w:sz w:val="22"/>
          <w:u w:val="single"/>
          <w:lang w:val="en-CA" w:eastAsia="zh-CN"/>
        </w:rPr>
        <mc:AlternateContent>
          <mc:Choice Requires="wpg">
            <w:drawing>
              <wp:anchor distT="0" distB="0" distL="114300" distR="114300" simplePos="0" relativeHeight="251677696" behindDoc="0" locked="0" layoutInCell="1" allowOverlap="1" wp14:anchorId="53ECC86B" wp14:editId="0F37269F">
                <wp:simplePos x="0" y="0"/>
                <wp:positionH relativeFrom="column">
                  <wp:posOffset>299085</wp:posOffset>
                </wp:positionH>
                <wp:positionV relativeFrom="paragraph">
                  <wp:posOffset>38100</wp:posOffset>
                </wp:positionV>
                <wp:extent cx="2800078" cy="1857734"/>
                <wp:effectExtent l="19050" t="0" r="19685" b="2857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078" cy="1857734"/>
                          <a:chOff x="7080" y="2295"/>
                          <a:chExt cx="4539" cy="2910"/>
                        </a:xfrm>
                      </wpg:grpSpPr>
                      <wps:wsp>
                        <wps:cNvPr id="15" name="AutoShape 2"/>
                        <wps:cNvCnPr>
                          <a:cxnSpLocks/>
                        </wps:cNvCnPr>
                        <wps:spPr bwMode="auto">
                          <a:xfrm>
                            <a:off x="7095" y="3015"/>
                            <a:ext cx="47" cy="21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31"/>
                            <a:ext cx="710" cy="641"/>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234" y="3772"/>
                            <a:ext cx="525" cy="1418"/>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54" y="2743"/>
                            <a:ext cx="0" cy="2387"/>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578"/>
                            <a:ext cx="728"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939" y="3757"/>
                            <a:ext cx="526" cy="1433"/>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961" cy="712"/>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95" y="2534"/>
                            <a:ext cx="2594" cy="1149"/>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CB5DE" id="Group 12" o:spid="_x0000_s1026" style="position:absolute;margin-left:23.55pt;margin-top:3pt;width:220.5pt;height:146.3pt;z-index:251677696" coordorigin="7080,2295" coordsize="4539,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">
                <v:shapetype id="_x0000_t32" coordsize="21600,21600" o:spt="32" o:oned="t" path="m,l21600,21600e" filled="f">
                  <v:path arrowok="t" fillok="f" o:connecttype="none"/>
                  <o:lock v:ext="edit" shapetype="t"/>
                </v:shapetype>
                <v:shape id="AutoShape 2" o:spid="_x0000_s1027" type="#_x0000_t32" style="position:absolute;left:7095;top:3015;width:47;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" strokecolor="yellow" strokeweight="3pt">
                  <o:lock v:ext="edit" shapetype="f"/>
                </v:shape>
                <v:shape id="AutoShape 3" o:spid="_x0000_s1028" type="#_x0000_t32" style="position:absolute;left:7080;top:3131;width:710;height: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" strokecolor="yellow" strokeweight="3pt">
                  <o:lock v:ext="edit" shapetype="f"/>
                </v:shape>
                <v:shape id="AutoShape 4" o:spid="_x0000_s1029" type="#_x0000_t32" style="position:absolute;left:7234;top:3772;width:525;height:14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" strokecolor="yellow" strokeweight="3pt">
                  <o:lock v:ext="edit" shapetype="f"/>
                </v:shape>
                <v:shape id="AutoShape 5" o:spid="_x0000_s1030" type="#_x0000_t32" style="position:absolute;left:11554;top:2743;width:0;height:2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" strokecolor="yellow" strokeweight="3pt">
                  <o:lock v:ext="edit" shapetype="f"/>
                </v:shape>
                <v:shape id="AutoShape 6" o:spid="_x0000_s1031" type="#_x0000_t32" style="position:absolute;left:10891;top:2578;width:728;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KGwwAAANsAAAAPAAAAZHJzL2Rvd25yZXYueG1sRI/NasMw&#10;EITvhb6D2EJvjdw0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ZYgShsMAAADbAAAADwAA&#10;AAAAAAAAAAAAAAAHAgAAZHJzL2Rvd25yZXYueG1sUEsFBgAAAAADAAMAtwAAAPcCAAAAAA==&#10;" strokecolor="yellow" strokeweight="3pt">
                  <o:lock v:ext="edit" shapetype="f"/>
                </v:shape>
                <v:shape id="AutoShape 7" o:spid="_x0000_s1032" type="#_x0000_t32" style="position:absolute;left:10939;top:3757;width:526;height:1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" strokecolor="yellow" strokeweight="3pt">
                  <o:lock v:ext="edit" shapetype="f"/>
                </v:shape>
                <v:shape id="AutoShape 8" o:spid="_x0000_s1033" type="#_x0000_t32" style="position:absolute;left:7080;top:3015;width:1961;height: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" strokecolor="yellow" strokeweight="3pt">
                  <o:lock v:ext="edit" shapetype="f"/>
                </v:shape>
                <v:shape id="AutoShape 9" o:spid="_x0000_s1034" type="#_x0000_t32" style="position:absolute;left:8995;top:2534;width:2594;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RbwwAAANsAAAAPAAAAZHJzL2Rvd25yZXYueG1sRI/NasMw&#10;EITvhb6D2EJvjdyU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4FGEW8MAAADbAAAADwAA&#10;AAAAAAAAAAAAAAAHAgAAZHJzL2Rvd25yZXYueG1sUEsFBgAAAAADAAMAtwAAAPcCA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" strokecolor="yellow" strokeweight="3pt">
                  <o:lock v:ext="edit" shapetype="f"/>
                </v:shape>
              </v:group>
            </w:pict>
          </mc:Fallback>
        </mc:AlternateContent>
      </w:r>
      <w:r w:rsidRPr="00FD744A">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6"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FD744A" w:rsidRDefault="006871C4" w:rsidP="00EF4788">
      <w:pPr>
        <w:rPr>
          <w:noProof/>
          <w:lang w:val="en-CA" w:eastAsia="zh-CN"/>
        </w:rPr>
      </w:pPr>
      <w:r w:rsidRPr="00FD744A">
        <w:rPr>
          <w:noProof/>
          <w:lang w:val="en-CA" w:eastAsia="zh-CN"/>
        </w:rPr>
        <w:t>Paths:</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7F9B2FB8" w:rsidR="00217A6F" w:rsidRPr="00FD744A" w:rsidRDefault="00217A6F" w:rsidP="00EF4788">
      <w:pPr>
        <w:rPr>
          <w:noProof/>
          <w:lang w:val="en-CA" w:eastAsia="zh-CN"/>
        </w:rPr>
      </w:pPr>
      <w:r w:rsidRPr="00FD744A">
        <w:rPr>
          <w:noProof/>
          <w:lang w:val="en-CA" w:eastAsia="zh-CN"/>
        </w:rPr>
        <w:lastRenderedPageBreak/>
        <w:t>At the eutectic point, we create a eutectic microstructure which is a continuous matrix of thin rods of A-rich α and B-rich β phases.</w:t>
      </w:r>
    </w:p>
    <w:p w14:paraId="7F8290FD" w14:textId="74EE44FA" w:rsidR="00217A6F" w:rsidRPr="00FD744A" w:rsidRDefault="00217A6F" w:rsidP="00EF4788">
      <w:pPr>
        <w:rPr>
          <w:noProof/>
          <w:lang w:val="en-CA" w:eastAsia="zh-CN"/>
        </w:rPr>
      </w:pPr>
      <w:r w:rsidRPr="00FD744A">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8"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FD744A"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FD744A" w:rsidRDefault="00217A6F" w:rsidP="00EF4788">
      <w:pPr>
        <w:rPr>
          <w:noProof/>
          <w:lang w:val="en-CA" w:eastAsia="zh-CN"/>
        </w:rPr>
      </w:pPr>
    </w:p>
    <w:p w14:paraId="348793C4" w14:textId="68513FD2" w:rsidR="006871C4" w:rsidRPr="00FD744A" w:rsidRDefault="006871C4"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1A50FF"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D744A" w:rsidRDefault="005A051E" w:rsidP="00EF4788">
      <w:pPr>
        <w:rPr>
          <w:noProof/>
          <w:lang w:val="en-CA" w:eastAsia="zh-CN"/>
        </w:rPr>
      </w:pPr>
      <w:r w:rsidRPr="00FD744A">
        <w:rPr>
          <w:noProof/>
          <w:lang w:val="en-CA"/>
        </w:rPr>
        <w:t xml:space="preserve">Where </w:t>
      </w:r>
      <m:oMath>
        <m:r>
          <w:rPr>
            <w:rFonts w:ascii="Cambria Math" w:hAnsi="Cambria Math"/>
            <w:noProof/>
            <w:sz w:val="22"/>
            <w:lang w:val="en-CA"/>
          </w:rPr>
          <m:t>k</m:t>
        </m:r>
      </m:oMath>
      <w:r w:rsidRPr="00FD744A">
        <w:rPr>
          <w:noProof/>
          <w:sz w:val="22"/>
          <w:lang w:val="en-CA"/>
        </w:rPr>
        <w:t xml:space="preserve"> is the thermal conductivity and </w:t>
      </w:r>
      <m:oMath>
        <m:r>
          <w:rPr>
            <w:rFonts w:ascii="Cambria Math" w:hAnsi="Cambria Math"/>
            <w:noProof/>
            <w:sz w:val="22"/>
            <w:lang w:val="en-CA"/>
          </w:rPr>
          <m:t>&lt;</m:t>
        </m:r>
        <m:sSub>
          <m:sSubPr>
            <m:ctrlPr>
              <w:rPr>
                <w:rFonts w:ascii="Cambria Math" w:hAnsi="Cambria Math"/>
                <w:i/>
                <w:noProof/>
                <w:sz w:val="22"/>
                <w:lang w:val="en-CA"/>
              </w:rPr>
            </m:ctrlPr>
          </m:sSubPr>
          <m:e>
            <m:r>
              <w:rPr>
                <w:rFonts w:ascii="Cambria Math" w:hAnsi="Cambria Math"/>
                <w:noProof/>
                <w:sz w:val="22"/>
                <w:lang w:val="en-CA"/>
              </w:rPr>
              <m:t>l</m:t>
            </m:r>
          </m:e>
          <m:sub>
            <m:r>
              <w:rPr>
                <w:rFonts w:ascii="Cambria Math" w:hAnsi="Cambria Math"/>
                <w:noProof/>
                <w:sz w:val="22"/>
                <w:lang w:val="en-CA"/>
              </w:rPr>
              <m:t>x</m:t>
            </m:r>
          </m:sub>
        </m:sSub>
        <m:r>
          <w:rPr>
            <w:rFonts w:ascii="Cambria Math" w:hAnsi="Cambria Math"/>
            <w:noProof/>
            <w:sz w:val="22"/>
            <w:lang w:val="en-CA"/>
          </w:rPr>
          <m:t>&gt;</m:t>
        </m:r>
      </m:oMath>
      <w:r w:rsidRPr="00FD744A">
        <w:rPr>
          <w:noProof/>
          <w:sz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lastRenderedPageBreak/>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1A50FF"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1A50FF"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1A50FF"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1A50FF"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1A50FF"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1A50FF"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1A50FF"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1A50FF"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1A50FF"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lastRenderedPageBreak/>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1A50FF"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1A50FF"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1A50FF"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44658B26"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r w:rsidR="00E029FF">
        <w:rPr>
          <w:noProof/>
          <w:lang w:val="en-CA"/>
        </w:rPr>
        <w:t>f</w:t>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lastRenderedPageBreak/>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1A50FF" w:rsidRPr="00B475CA" w:rsidRDefault="001A50FF"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1A50FF" w:rsidRPr="00B475CA" w:rsidRDefault="001A50FF"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1A50FF" w:rsidRPr="00B475CA" w:rsidRDefault="001A50FF">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1A50FF" w:rsidRPr="00B475CA" w:rsidRDefault="001A50FF">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lastRenderedPageBreak/>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1A50FF"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lastRenderedPageBreak/>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w:t>
      </w:r>
      <w:r w:rsidRPr="00FD744A">
        <w:rPr>
          <w:noProof/>
          <w:lang w:val="en-CA" w:eastAsia="zh-CN"/>
        </w:rPr>
        <w:lastRenderedPageBreak/>
        <w:t xml:space="preserve">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w:t>
      </w:r>
      <w:r w:rsidR="00262EFA" w:rsidRPr="00FD744A">
        <w:rPr>
          <w:noProof/>
          <w:lang w:val="en-CA" w:eastAsia="zh-CN"/>
        </w:rPr>
        <w:lastRenderedPageBreak/>
        <w:t>(mostly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1A50FF"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w:t>
      </w:r>
      <w:r w:rsidR="00A55DE1">
        <w:rPr>
          <w:noProof/>
          <w:lang w:val="en-CA" w:eastAsia="zh-CN"/>
        </w:rPr>
        <w:lastRenderedPageBreak/>
        <w:t xml:space="preserve">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1A50FF"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1A50FF"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1A50FF"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w:t>
      </w:r>
      <w:r w:rsidRPr="00FD744A">
        <w:rPr>
          <w:noProof/>
          <w:lang w:val="en-CA" w:eastAsia="zh-CN"/>
        </w:rPr>
        <w:t>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1A50FF"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1A50FF"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lastRenderedPageBreak/>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w:t>
      </w:r>
      <w:r w:rsidRPr="00FD744A">
        <w:rPr>
          <w:noProof/>
          <w:lang w:val="en-CA" w:eastAsia="zh-CN"/>
        </w:rPr>
        <w:t xml:space="preserve">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lastRenderedPageBreak/>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1A50FF"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lastRenderedPageBreak/>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5"/>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lastRenderedPageBreak/>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EF4788">
      <w:pPr>
        <w:rPr>
          <w:b/>
          <w:noProof/>
          <w:lang w:val="en-CA" w:eastAsia="zh-CN"/>
        </w:rPr>
      </w:pPr>
      <w:r w:rsidRPr="00FD744A">
        <w:rPr>
          <w:b/>
          <w:noProof/>
          <w:lang w:val="en-CA" w:eastAsia="zh-CN"/>
        </w:rPr>
        <w:t>LED (Light Emitting Diode)</w:t>
      </w:r>
    </w:p>
    <w:p w14:paraId="4459B94A" w14:textId="7CCABA69" w:rsidR="008E5762" w:rsidRPr="00FD744A"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738B828F" w14:textId="77777777" w:rsidR="008E5762" w:rsidRPr="00FD744A" w:rsidRDefault="008E5762"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8"/>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1A50FF"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7"/>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1A50FF" w:rsidRDefault="001A50FF" w:rsidP="000914C5">
      <w:r>
        <w:separator/>
      </w:r>
    </w:p>
  </w:endnote>
  <w:endnote w:type="continuationSeparator" w:id="0">
    <w:p w14:paraId="5962A460" w14:textId="77777777" w:rsidR="001A50FF" w:rsidRDefault="001A50FF"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1A50FF" w:rsidRDefault="001A50FF">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1A50FF" w:rsidRPr="008946B2" w:rsidRDefault="001A50FF">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8946B2" w:rsidRPr="008946B2" w:rsidRDefault="008946B2">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1A50FF" w:rsidRDefault="001A50FF" w:rsidP="000914C5">
      <w:r>
        <w:separator/>
      </w:r>
    </w:p>
  </w:footnote>
  <w:footnote w:type="continuationSeparator" w:id="0">
    <w:p w14:paraId="64BFD944" w14:textId="77777777" w:rsidR="001A50FF" w:rsidRDefault="001A50FF"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36692"/>
    <w:rsid w:val="00037466"/>
    <w:rsid w:val="00041291"/>
    <w:rsid w:val="00041A4C"/>
    <w:rsid w:val="000426E8"/>
    <w:rsid w:val="00052A87"/>
    <w:rsid w:val="0006794B"/>
    <w:rsid w:val="00070A35"/>
    <w:rsid w:val="00070B63"/>
    <w:rsid w:val="00072FBA"/>
    <w:rsid w:val="00076511"/>
    <w:rsid w:val="00083599"/>
    <w:rsid w:val="0008501A"/>
    <w:rsid w:val="00086298"/>
    <w:rsid w:val="0008695B"/>
    <w:rsid w:val="00087BB0"/>
    <w:rsid w:val="000914C5"/>
    <w:rsid w:val="00095FC5"/>
    <w:rsid w:val="000A0D2A"/>
    <w:rsid w:val="000A35F6"/>
    <w:rsid w:val="000B0DD2"/>
    <w:rsid w:val="000B1D84"/>
    <w:rsid w:val="000B5D63"/>
    <w:rsid w:val="000B610A"/>
    <w:rsid w:val="000C059B"/>
    <w:rsid w:val="000C0FDF"/>
    <w:rsid w:val="000C5D73"/>
    <w:rsid w:val="000C5E0E"/>
    <w:rsid w:val="000C6096"/>
    <w:rsid w:val="000D2B81"/>
    <w:rsid w:val="000E4C0E"/>
    <w:rsid w:val="000E4DA9"/>
    <w:rsid w:val="000E6639"/>
    <w:rsid w:val="000F2194"/>
    <w:rsid w:val="000F3120"/>
    <w:rsid w:val="00111E57"/>
    <w:rsid w:val="001125A5"/>
    <w:rsid w:val="0011579A"/>
    <w:rsid w:val="00120423"/>
    <w:rsid w:val="00132958"/>
    <w:rsid w:val="00133136"/>
    <w:rsid w:val="001339F7"/>
    <w:rsid w:val="0014068C"/>
    <w:rsid w:val="001406DC"/>
    <w:rsid w:val="00143567"/>
    <w:rsid w:val="00150B35"/>
    <w:rsid w:val="00150EB4"/>
    <w:rsid w:val="00160F8E"/>
    <w:rsid w:val="00164431"/>
    <w:rsid w:val="001652A7"/>
    <w:rsid w:val="00166A24"/>
    <w:rsid w:val="00170405"/>
    <w:rsid w:val="001718DC"/>
    <w:rsid w:val="00174985"/>
    <w:rsid w:val="00175785"/>
    <w:rsid w:val="001770FA"/>
    <w:rsid w:val="001773AC"/>
    <w:rsid w:val="00177E9F"/>
    <w:rsid w:val="001802C1"/>
    <w:rsid w:val="00181397"/>
    <w:rsid w:val="001862F6"/>
    <w:rsid w:val="00187378"/>
    <w:rsid w:val="00190BDC"/>
    <w:rsid w:val="001A50FF"/>
    <w:rsid w:val="001A5DA4"/>
    <w:rsid w:val="001B0188"/>
    <w:rsid w:val="001B5401"/>
    <w:rsid w:val="001B59D5"/>
    <w:rsid w:val="001B6589"/>
    <w:rsid w:val="001C0E66"/>
    <w:rsid w:val="001C4F1E"/>
    <w:rsid w:val="001D1C6E"/>
    <w:rsid w:val="001D71CF"/>
    <w:rsid w:val="001E0E36"/>
    <w:rsid w:val="001E302F"/>
    <w:rsid w:val="001E48FD"/>
    <w:rsid w:val="001F2B39"/>
    <w:rsid w:val="001F3FF7"/>
    <w:rsid w:val="002002A4"/>
    <w:rsid w:val="00204E49"/>
    <w:rsid w:val="0021140B"/>
    <w:rsid w:val="00213B58"/>
    <w:rsid w:val="0021497C"/>
    <w:rsid w:val="00216795"/>
    <w:rsid w:val="00217A6F"/>
    <w:rsid w:val="002205FA"/>
    <w:rsid w:val="002219E6"/>
    <w:rsid w:val="00223848"/>
    <w:rsid w:val="0023149A"/>
    <w:rsid w:val="0024028D"/>
    <w:rsid w:val="002466A9"/>
    <w:rsid w:val="00246ACD"/>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D36A2"/>
    <w:rsid w:val="002D4498"/>
    <w:rsid w:val="002D52B9"/>
    <w:rsid w:val="002D56A1"/>
    <w:rsid w:val="002E02C4"/>
    <w:rsid w:val="002E5DDC"/>
    <w:rsid w:val="002E6371"/>
    <w:rsid w:val="003007DB"/>
    <w:rsid w:val="00304147"/>
    <w:rsid w:val="003105F0"/>
    <w:rsid w:val="003200D0"/>
    <w:rsid w:val="00322B93"/>
    <w:rsid w:val="0032643F"/>
    <w:rsid w:val="003276F1"/>
    <w:rsid w:val="00327F17"/>
    <w:rsid w:val="00341B90"/>
    <w:rsid w:val="00352CE5"/>
    <w:rsid w:val="00364E14"/>
    <w:rsid w:val="00365266"/>
    <w:rsid w:val="003661C3"/>
    <w:rsid w:val="003758CF"/>
    <w:rsid w:val="00380EA8"/>
    <w:rsid w:val="00382557"/>
    <w:rsid w:val="00385D6E"/>
    <w:rsid w:val="00386328"/>
    <w:rsid w:val="00390798"/>
    <w:rsid w:val="0039496F"/>
    <w:rsid w:val="0039501A"/>
    <w:rsid w:val="003956D8"/>
    <w:rsid w:val="0039610C"/>
    <w:rsid w:val="003A1B1E"/>
    <w:rsid w:val="003A220B"/>
    <w:rsid w:val="003A3BC3"/>
    <w:rsid w:val="003A52F3"/>
    <w:rsid w:val="003A53E8"/>
    <w:rsid w:val="003A71CC"/>
    <w:rsid w:val="003B4D35"/>
    <w:rsid w:val="003B5F80"/>
    <w:rsid w:val="003B6FC4"/>
    <w:rsid w:val="003C2730"/>
    <w:rsid w:val="003D36AC"/>
    <w:rsid w:val="003D4BB6"/>
    <w:rsid w:val="003E23D8"/>
    <w:rsid w:val="003E2D6A"/>
    <w:rsid w:val="003F0C1C"/>
    <w:rsid w:val="003F7F76"/>
    <w:rsid w:val="00403CAA"/>
    <w:rsid w:val="00411393"/>
    <w:rsid w:val="00423544"/>
    <w:rsid w:val="00424C76"/>
    <w:rsid w:val="00433338"/>
    <w:rsid w:val="00441A26"/>
    <w:rsid w:val="00445352"/>
    <w:rsid w:val="00445D80"/>
    <w:rsid w:val="004473CB"/>
    <w:rsid w:val="00450D91"/>
    <w:rsid w:val="00451012"/>
    <w:rsid w:val="004516E7"/>
    <w:rsid w:val="00456E25"/>
    <w:rsid w:val="00467322"/>
    <w:rsid w:val="00470BEF"/>
    <w:rsid w:val="0047133B"/>
    <w:rsid w:val="004716C0"/>
    <w:rsid w:val="004743E0"/>
    <w:rsid w:val="004816F9"/>
    <w:rsid w:val="004905D4"/>
    <w:rsid w:val="00495DDC"/>
    <w:rsid w:val="004A11ED"/>
    <w:rsid w:val="004B1671"/>
    <w:rsid w:val="004C0CB3"/>
    <w:rsid w:val="004C0DED"/>
    <w:rsid w:val="004C1190"/>
    <w:rsid w:val="004C532F"/>
    <w:rsid w:val="004C66F7"/>
    <w:rsid w:val="004C75CA"/>
    <w:rsid w:val="004C7C26"/>
    <w:rsid w:val="004D2CBC"/>
    <w:rsid w:val="004D3F35"/>
    <w:rsid w:val="004D6358"/>
    <w:rsid w:val="004E007B"/>
    <w:rsid w:val="004E4D4B"/>
    <w:rsid w:val="004E6653"/>
    <w:rsid w:val="004E7E34"/>
    <w:rsid w:val="004F43CA"/>
    <w:rsid w:val="004F6AE5"/>
    <w:rsid w:val="004F7F14"/>
    <w:rsid w:val="00500AB0"/>
    <w:rsid w:val="00500F0C"/>
    <w:rsid w:val="00501DEE"/>
    <w:rsid w:val="0050674E"/>
    <w:rsid w:val="0050714B"/>
    <w:rsid w:val="00510B3B"/>
    <w:rsid w:val="005134D3"/>
    <w:rsid w:val="00521F97"/>
    <w:rsid w:val="005319D4"/>
    <w:rsid w:val="00532268"/>
    <w:rsid w:val="00532449"/>
    <w:rsid w:val="00535A3A"/>
    <w:rsid w:val="00552BC4"/>
    <w:rsid w:val="00553F5B"/>
    <w:rsid w:val="005542D1"/>
    <w:rsid w:val="005559E4"/>
    <w:rsid w:val="005574AE"/>
    <w:rsid w:val="00565F28"/>
    <w:rsid w:val="00571C23"/>
    <w:rsid w:val="005726C3"/>
    <w:rsid w:val="005749F2"/>
    <w:rsid w:val="00576F5F"/>
    <w:rsid w:val="005773C4"/>
    <w:rsid w:val="00581079"/>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F09B0"/>
    <w:rsid w:val="005F129F"/>
    <w:rsid w:val="005F3369"/>
    <w:rsid w:val="005F3568"/>
    <w:rsid w:val="005F3622"/>
    <w:rsid w:val="006029D6"/>
    <w:rsid w:val="00606165"/>
    <w:rsid w:val="006118D5"/>
    <w:rsid w:val="00611E2F"/>
    <w:rsid w:val="006204E5"/>
    <w:rsid w:val="00620F17"/>
    <w:rsid w:val="00622693"/>
    <w:rsid w:val="0062366A"/>
    <w:rsid w:val="00643708"/>
    <w:rsid w:val="00645818"/>
    <w:rsid w:val="00655C18"/>
    <w:rsid w:val="0066076F"/>
    <w:rsid w:val="006609CF"/>
    <w:rsid w:val="0066112B"/>
    <w:rsid w:val="00667A03"/>
    <w:rsid w:val="0067219B"/>
    <w:rsid w:val="006769F6"/>
    <w:rsid w:val="00684EC7"/>
    <w:rsid w:val="006871C4"/>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7196"/>
    <w:rsid w:val="0073752B"/>
    <w:rsid w:val="0074046C"/>
    <w:rsid w:val="007475F1"/>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2998"/>
    <w:rsid w:val="007C1457"/>
    <w:rsid w:val="007D5064"/>
    <w:rsid w:val="007E0B6A"/>
    <w:rsid w:val="007E0BAF"/>
    <w:rsid w:val="007E4B0B"/>
    <w:rsid w:val="007E603F"/>
    <w:rsid w:val="007F271B"/>
    <w:rsid w:val="00801173"/>
    <w:rsid w:val="00802391"/>
    <w:rsid w:val="008048BF"/>
    <w:rsid w:val="00806B96"/>
    <w:rsid w:val="00811639"/>
    <w:rsid w:val="008176BA"/>
    <w:rsid w:val="00821B44"/>
    <w:rsid w:val="0082227A"/>
    <w:rsid w:val="00831FAF"/>
    <w:rsid w:val="00835E41"/>
    <w:rsid w:val="0084103A"/>
    <w:rsid w:val="0085346D"/>
    <w:rsid w:val="00857D83"/>
    <w:rsid w:val="00857DD7"/>
    <w:rsid w:val="008610CE"/>
    <w:rsid w:val="00865475"/>
    <w:rsid w:val="00865492"/>
    <w:rsid w:val="00872229"/>
    <w:rsid w:val="008802A7"/>
    <w:rsid w:val="00882203"/>
    <w:rsid w:val="00883B05"/>
    <w:rsid w:val="00887EB9"/>
    <w:rsid w:val="00890A51"/>
    <w:rsid w:val="008926D0"/>
    <w:rsid w:val="0089370E"/>
    <w:rsid w:val="008946B2"/>
    <w:rsid w:val="00895221"/>
    <w:rsid w:val="00896B12"/>
    <w:rsid w:val="008A5570"/>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7777"/>
    <w:rsid w:val="00900239"/>
    <w:rsid w:val="00903FDE"/>
    <w:rsid w:val="009133DD"/>
    <w:rsid w:val="00927125"/>
    <w:rsid w:val="009306C5"/>
    <w:rsid w:val="00936108"/>
    <w:rsid w:val="0093627E"/>
    <w:rsid w:val="009404FE"/>
    <w:rsid w:val="009436A2"/>
    <w:rsid w:val="00946011"/>
    <w:rsid w:val="0095652E"/>
    <w:rsid w:val="0095681F"/>
    <w:rsid w:val="00963D56"/>
    <w:rsid w:val="00967AB0"/>
    <w:rsid w:val="00970A4F"/>
    <w:rsid w:val="00971F70"/>
    <w:rsid w:val="00974443"/>
    <w:rsid w:val="00980286"/>
    <w:rsid w:val="009827FB"/>
    <w:rsid w:val="00986C35"/>
    <w:rsid w:val="00994D52"/>
    <w:rsid w:val="00996A2A"/>
    <w:rsid w:val="009A5131"/>
    <w:rsid w:val="009B51C3"/>
    <w:rsid w:val="009C3798"/>
    <w:rsid w:val="009D01FC"/>
    <w:rsid w:val="009D0B8A"/>
    <w:rsid w:val="009D0C24"/>
    <w:rsid w:val="009E4293"/>
    <w:rsid w:val="009E6549"/>
    <w:rsid w:val="009E6FB2"/>
    <w:rsid w:val="009F04E9"/>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84FD5"/>
    <w:rsid w:val="00A87B52"/>
    <w:rsid w:val="00A908FD"/>
    <w:rsid w:val="00A9195D"/>
    <w:rsid w:val="00A95A42"/>
    <w:rsid w:val="00A96047"/>
    <w:rsid w:val="00A964D7"/>
    <w:rsid w:val="00AA2EB1"/>
    <w:rsid w:val="00AA627C"/>
    <w:rsid w:val="00AA6E4B"/>
    <w:rsid w:val="00AC167D"/>
    <w:rsid w:val="00AC54A7"/>
    <w:rsid w:val="00AC5DD4"/>
    <w:rsid w:val="00AD04AA"/>
    <w:rsid w:val="00AD0E54"/>
    <w:rsid w:val="00AD2C35"/>
    <w:rsid w:val="00AD6E2B"/>
    <w:rsid w:val="00AE273F"/>
    <w:rsid w:val="00AE380A"/>
    <w:rsid w:val="00AE5712"/>
    <w:rsid w:val="00AE6219"/>
    <w:rsid w:val="00AF0DA7"/>
    <w:rsid w:val="00AF2341"/>
    <w:rsid w:val="00AF727F"/>
    <w:rsid w:val="00B06655"/>
    <w:rsid w:val="00B07106"/>
    <w:rsid w:val="00B10001"/>
    <w:rsid w:val="00B100A6"/>
    <w:rsid w:val="00B137AC"/>
    <w:rsid w:val="00B21942"/>
    <w:rsid w:val="00B26DF1"/>
    <w:rsid w:val="00B34A4C"/>
    <w:rsid w:val="00B4207E"/>
    <w:rsid w:val="00B43994"/>
    <w:rsid w:val="00B463C4"/>
    <w:rsid w:val="00B475CA"/>
    <w:rsid w:val="00B503E8"/>
    <w:rsid w:val="00B50DC6"/>
    <w:rsid w:val="00B63710"/>
    <w:rsid w:val="00B675E2"/>
    <w:rsid w:val="00B67ACB"/>
    <w:rsid w:val="00B727B6"/>
    <w:rsid w:val="00B81499"/>
    <w:rsid w:val="00B827DA"/>
    <w:rsid w:val="00B83DC2"/>
    <w:rsid w:val="00B848F5"/>
    <w:rsid w:val="00B85B76"/>
    <w:rsid w:val="00B87134"/>
    <w:rsid w:val="00B90F82"/>
    <w:rsid w:val="00BA37CD"/>
    <w:rsid w:val="00BA4DD6"/>
    <w:rsid w:val="00BA5004"/>
    <w:rsid w:val="00BB0BF3"/>
    <w:rsid w:val="00BB50A1"/>
    <w:rsid w:val="00BB5FFC"/>
    <w:rsid w:val="00BC3C3E"/>
    <w:rsid w:val="00BC475F"/>
    <w:rsid w:val="00BC5BF4"/>
    <w:rsid w:val="00BC60A1"/>
    <w:rsid w:val="00BD09E4"/>
    <w:rsid w:val="00BD2697"/>
    <w:rsid w:val="00BD35A4"/>
    <w:rsid w:val="00BD458F"/>
    <w:rsid w:val="00BD46BD"/>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515AA"/>
    <w:rsid w:val="00C52003"/>
    <w:rsid w:val="00C61956"/>
    <w:rsid w:val="00C66A40"/>
    <w:rsid w:val="00C72313"/>
    <w:rsid w:val="00C74838"/>
    <w:rsid w:val="00C84572"/>
    <w:rsid w:val="00C85FA1"/>
    <w:rsid w:val="00C86505"/>
    <w:rsid w:val="00C87E4B"/>
    <w:rsid w:val="00C92773"/>
    <w:rsid w:val="00C94089"/>
    <w:rsid w:val="00C976FD"/>
    <w:rsid w:val="00C97821"/>
    <w:rsid w:val="00CA0E97"/>
    <w:rsid w:val="00CA46A0"/>
    <w:rsid w:val="00CA64A5"/>
    <w:rsid w:val="00CA7426"/>
    <w:rsid w:val="00CA7D3B"/>
    <w:rsid w:val="00CB4A14"/>
    <w:rsid w:val="00CB4B90"/>
    <w:rsid w:val="00CB6911"/>
    <w:rsid w:val="00CC01E1"/>
    <w:rsid w:val="00CD0AEF"/>
    <w:rsid w:val="00CD37E3"/>
    <w:rsid w:val="00CD466C"/>
    <w:rsid w:val="00CE1F84"/>
    <w:rsid w:val="00CE32DD"/>
    <w:rsid w:val="00CE597E"/>
    <w:rsid w:val="00CF3DD1"/>
    <w:rsid w:val="00CF6EC4"/>
    <w:rsid w:val="00D012C0"/>
    <w:rsid w:val="00D012EF"/>
    <w:rsid w:val="00D01A92"/>
    <w:rsid w:val="00D024A8"/>
    <w:rsid w:val="00D07637"/>
    <w:rsid w:val="00D13FE8"/>
    <w:rsid w:val="00D1477E"/>
    <w:rsid w:val="00D21768"/>
    <w:rsid w:val="00D27C5E"/>
    <w:rsid w:val="00D30F43"/>
    <w:rsid w:val="00D37981"/>
    <w:rsid w:val="00D4142C"/>
    <w:rsid w:val="00D4248C"/>
    <w:rsid w:val="00D44501"/>
    <w:rsid w:val="00D45025"/>
    <w:rsid w:val="00D524EA"/>
    <w:rsid w:val="00D52C8F"/>
    <w:rsid w:val="00D573A0"/>
    <w:rsid w:val="00D57EA7"/>
    <w:rsid w:val="00D613E7"/>
    <w:rsid w:val="00D74482"/>
    <w:rsid w:val="00D75CDE"/>
    <w:rsid w:val="00D7607B"/>
    <w:rsid w:val="00D76169"/>
    <w:rsid w:val="00D810E0"/>
    <w:rsid w:val="00D8320C"/>
    <w:rsid w:val="00D8383E"/>
    <w:rsid w:val="00D840DB"/>
    <w:rsid w:val="00D92960"/>
    <w:rsid w:val="00D95AA6"/>
    <w:rsid w:val="00D96A24"/>
    <w:rsid w:val="00DA13F7"/>
    <w:rsid w:val="00DA7AAF"/>
    <w:rsid w:val="00DA7E6D"/>
    <w:rsid w:val="00DB0011"/>
    <w:rsid w:val="00DB20E0"/>
    <w:rsid w:val="00DB27E5"/>
    <w:rsid w:val="00DB30BD"/>
    <w:rsid w:val="00DB6FED"/>
    <w:rsid w:val="00DC5DA1"/>
    <w:rsid w:val="00DC6CA0"/>
    <w:rsid w:val="00DD5C0D"/>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53FA"/>
    <w:rsid w:val="00E1614D"/>
    <w:rsid w:val="00E2334A"/>
    <w:rsid w:val="00E25765"/>
    <w:rsid w:val="00E354AD"/>
    <w:rsid w:val="00E40D5E"/>
    <w:rsid w:val="00E470AB"/>
    <w:rsid w:val="00E5021D"/>
    <w:rsid w:val="00E5290A"/>
    <w:rsid w:val="00E61380"/>
    <w:rsid w:val="00E70F27"/>
    <w:rsid w:val="00E71874"/>
    <w:rsid w:val="00E74D8E"/>
    <w:rsid w:val="00E764B5"/>
    <w:rsid w:val="00E7706D"/>
    <w:rsid w:val="00E80E3F"/>
    <w:rsid w:val="00E81482"/>
    <w:rsid w:val="00E8197E"/>
    <w:rsid w:val="00E8331E"/>
    <w:rsid w:val="00E85DD6"/>
    <w:rsid w:val="00E96BA7"/>
    <w:rsid w:val="00EA0FD2"/>
    <w:rsid w:val="00EA48BA"/>
    <w:rsid w:val="00EA70DA"/>
    <w:rsid w:val="00EB4708"/>
    <w:rsid w:val="00EC5CC0"/>
    <w:rsid w:val="00ED3DD7"/>
    <w:rsid w:val="00EE3E38"/>
    <w:rsid w:val="00EE62B8"/>
    <w:rsid w:val="00EE6E7D"/>
    <w:rsid w:val="00EF4788"/>
    <w:rsid w:val="00EF7A4A"/>
    <w:rsid w:val="00F019D5"/>
    <w:rsid w:val="00F01CC0"/>
    <w:rsid w:val="00F024EC"/>
    <w:rsid w:val="00F05352"/>
    <w:rsid w:val="00F147F2"/>
    <w:rsid w:val="00F17C51"/>
    <w:rsid w:val="00F24845"/>
    <w:rsid w:val="00F40D1A"/>
    <w:rsid w:val="00F42281"/>
    <w:rsid w:val="00F4444B"/>
    <w:rsid w:val="00F46423"/>
    <w:rsid w:val="00F50E81"/>
    <w:rsid w:val="00F52DDA"/>
    <w:rsid w:val="00F60BF2"/>
    <w:rsid w:val="00F61265"/>
    <w:rsid w:val="00F6418B"/>
    <w:rsid w:val="00F76742"/>
    <w:rsid w:val="00F77D96"/>
    <w:rsid w:val="00F83BF5"/>
    <w:rsid w:val="00F84392"/>
    <w:rsid w:val="00F85A0B"/>
    <w:rsid w:val="00F866D9"/>
    <w:rsid w:val="00F94C5B"/>
    <w:rsid w:val="00FA161F"/>
    <w:rsid w:val="00FA48EF"/>
    <w:rsid w:val="00FA5410"/>
    <w:rsid w:val="00FB6433"/>
    <w:rsid w:val="00FD2244"/>
    <w:rsid w:val="00FD26AB"/>
    <w:rsid w:val="00FD5B26"/>
    <w:rsid w:val="00FD744A"/>
    <w:rsid w:val="00FD7E9B"/>
    <w:rsid w:val="00FE0500"/>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26153-3B49-424F-AD0E-3F682ECE7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55FDAE13.dotm</Template>
  <TotalTime>3558</TotalTime>
  <Pages>40</Pages>
  <Words>9923</Words>
  <Characters>56567</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66358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426</cp:revision>
  <cp:lastPrinted>2018-12-14T04:54:00Z</cp:lastPrinted>
  <dcterms:created xsi:type="dcterms:W3CDTF">2018-10-29T01:31:00Z</dcterms:created>
  <dcterms:modified xsi:type="dcterms:W3CDTF">2018-12-15T10:23:00Z</dcterms:modified>
</cp:coreProperties>
</file>