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8E4158" w:rsidRPr="00927125" w:rsidRDefault="008E415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8E4158" w:rsidRPr="00927125" w:rsidRDefault="008E4158">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243DA9"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bookmarkStart w:id="0" w:name="_GoBack"/>
      <w:bookmarkEnd w:id="0"/>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243DA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243DA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243DA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243DA9"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243DA9"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243DA9"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243DA9"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243DA9"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243DA9"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243DA9"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243DA9"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243DA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243DA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243DA9"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243DA9"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243DA9"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243DA9"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243DA9"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lastRenderedPageBreak/>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2"/>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243DA9"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3"/>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4"/>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243DA9"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5"/>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243DA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243DA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243DA9"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lastRenderedPageBreak/>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6"/>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243DA9"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243DA9"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243DA9"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243DA9"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8"/>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w:lastRenderedPageBreak/>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9"/>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243DA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243DA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0"/>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243DA9"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1"/>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2"/>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8E4158" w:rsidRPr="00B475CA" w:rsidRDefault="008E415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8E4158" w:rsidRPr="00B475CA" w:rsidRDefault="008E4158"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8E4158" w:rsidRPr="00B475CA" w:rsidRDefault="008E415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8E4158" w:rsidRPr="00B475CA" w:rsidRDefault="008E4158">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3"/>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lastRenderedPageBreak/>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4"/>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243DA9"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6"/>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lastRenderedPageBreak/>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8"/>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1"/>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lastRenderedPageBreak/>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2"/>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3"/>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4"/>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5"/>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lastRenderedPageBreak/>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lastRenderedPageBreak/>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243DA9"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243DA9"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243DA9"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243DA9"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1"/>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2"/>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3"/>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243DA9"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5"/>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lastRenderedPageBreak/>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243DA9"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lastRenderedPageBreak/>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6"/>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0"/>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243DA9"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lastRenderedPageBreak/>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9"/>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8E4158" w:rsidRDefault="008E4158" w:rsidP="000914C5">
      <w:r>
        <w:separator/>
      </w:r>
    </w:p>
  </w:endnote>
  <w:endnote w:type="continuationSeparator" w:id="0">
    <w:p w14:paraId="5962A460" w14:textId="77777777" w:rsidR="008E4158" w:rsidRDefault="008E415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8E4158" w:rsidRDefault="008E4158">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8E4158" w:rsidRPr="008946B2" w:rsidRDefault="00243DA9">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8E4158" w:rsidRPr="008946B2">
                                  <w:rPr>
                                    <w:b/>
                                    <w:caps/>
                                    <w:color w:val="4F81BD" w:themeColor="accent1"/>
                                    <w:sz w:val="20"/>
                                    <w:szCs w:val="20"/>
                                  </w:rPr>
                                  <w:t>RAYMOND H. YANG</w:t>
                                </w:r>
                              </w:sdtContent>
                            </w:sdt>
                            <w:r w:rsidR="008E4158"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8E4158"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8E4158" w:rsidRDefault="008E4158" w:rsidP="000914C5">
      <w:r>
        <w:separator/>
      </w:r>
    </w:p>
  </w:footnote>
  <w:footnote w:type="continuationSeparator" w:id="0">
    <w:p w14:paraId="64BFD944" w14:textId="77777777" w:rsidR="008E4158" w:rsidRDefault="008E415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46F5C"/>
    <w:rsid w:val="00D47F4D"/>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3BFB"/>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A41D72-A986-4E6A-AAD8-99BF3D266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709B49A5.dotm</Template>
  <TotalTime>4720</TotalTime>
  <Pages>43</Pages>
  <Words>10860</Words>
  <Characters>61906</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566</cp:revision>
  <cp:lastPrinted>2018-12-17T07:32:00Z</cp:lastPrinted>
  <dcterms:created xsi:type="dcterms:W3CDTF">2018-10-29T01:31:00Z</dcterms:created>
  <dcterms:modified xsi:type="dcterms:W3CDTF">2018-12-18T00:41:00Z</dcterms:modified>
</cp:coreProperties>
</file>